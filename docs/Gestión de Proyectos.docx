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88415555"/>
        <w:docPartObj>
          <w:docPartGallery w:val="Cover Pages"/>
          <w:docPartUnique/>
        </w:docPartObj>
      </w:sdtPr>
      <w:sdtEndPr/>
      <w:sdtContent>
        <w:p w:rsidR="00843104" w:rsidRPr="005A5703" w:rsidRDefault="00843104">
          <w:pPr>
            <w:pStyle w:val="Logotipo"/>
          </w:pPr>
        </w:p>
        <w:p w:rsidR="00161292" w:rsidRPr="005A5703" w:rsidRDefault="00F81DD9" w:rsidP="00161292">
          <w:pPr>
            <w:tabs>
              <w:tab w:val="left" w:pos="6645"/>
            </w:tabs>
          </w:pPr>
          <w:r w:rsidRPr="005A5703">
            <w:rPr>
              <w:noProof/>
              <w:lang w:eastAsia="es-MX"/>
            </w:rPr>
            <mc:AlternateContent>
              <mc:Choice Requires="wps">
                <w:drawing>
                  <wp:anchor distT="0" distB="0" distL="114300" distR="114300" simplePos="0" relativeHeight="251659264" behindDoc="0" locked="0" layoutInCell="1" allowOverlap="1" wp14:anchorId="5F45F376" wp14:editId="1999E729">
                    <wp:simplePos x="0" y="0"/>
                    <wp:positionH relativeFrom="margin">
                      <wp:posOffset>-66675</wp:posOffset>
                    </wp:positionH>
                    <wp:positionV relativeFrom="margin">
                      <wp:posOffset>2736850</wp:posOffset>
                    </wp:positionV>
                    <wp:extent cx="5486400" cy="1463040"/>
                    <wp:effectExtent l="0" t="0" r="15240" b="3810"/>
                    <wp:wrapTopAndBottom/>
                    <wp:docPr id="2" name="Cuadro de texto 2" descr="Cuadro de texto para mostrar el título y el subtítulo del documento"/>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txbx>
                            <w:txbxContent>
                              <w:p w:rsidR="00DF227D" w:rsidRPr="00BA0A03" w:rsidRDefault="00167C0F" w:rsidP="00C011C7">
                                <w:pPr>
                                  <w:pStyle w:val="Ttulo"/>
                                  <w:rPr>
                                    <w:lang w:val="es-ES"/>
                                  </w:rPr>
                                </w:pPr>
                                <w:sdt>
                                  <w:sdtPr>
                                    <w:rPr>
                                      <w:lang w:val="es-ES"/>
                                    </w:rPr>
                                    <w:alias w:val="Título"/>
                                    <w:tag w:val=""/>
                                    <w:id w:val="-801609535"/>
                                    <w:dataBinding w:prefixMappings="xmlns:ns0='http://purl.org/dc/elements/1.1/' xmlns:ns1='http://schemas.openxmlformats.org/package/2006/metadata/core-properties' " w:xpath="/ns1:coreProperties[1]/ns0:title[1]" w:storeItemID="{6C3C8BC8-F283-45AE-878A-BAB7291924A1}"/>
                                    <w:text/>
                                  </w:sdtPr>
                                  <w:sdtEndPr/>
                                  <w:sdtContent>
                                    <w:r w:rsidR="00DF227D" w:rsidRPr="00BA0A03">
                                      <w:rPr>
                                        <w:lang w:val="es-ES"/>
                                      </w:rPr>
                                      <w:t>Gestión de Proyectos</w:t>
                                    </w:r>
                                  </w:sdtContent>
                                </w:sdt>
                              </w:p>
                              <w:p w:rsidR="00DF227D" w:rsidRPr="00F91FC1" w:rsidRDefault="00167C0F" w:rsidP="00C011C7">
                                <w:pPr>
                                  <w:pStyle w:val="Subttulo"/>
                                  <w:rPr>
                                    <w:lang w:val="es-ES"/>
                                  </w:rPr>
                                </w:pPr>
                                <w:sdt>
                                  <w:sdtPr>
                                    <w:rPr>
                                      <w:lang w:val="es-ES"/>
                                    </w:rPr>
                                    <w:alias w:val="Subtítulo"/>
                                    <w:tag w:val=""/>
                                    <w:id w:val="500547496"/>
                                    <w:dataBinding w:prefixMappings="xmlns:ns0='http://purl.org/dc/elements/1.1/' xmlns:ns1='http://schemas.openxmlformats.org/package/2006/metadata/core-properties' " w:xpath="/ns1:coreProperties[1]/ns0:subject[1]" w:storeItemID="{6C3C8BC8-F283-45AE-878A-BAB7291924A1}"/>
                                    <w:text/>
                                  </w:sdtPr>
                                  <w:sdtEndPr/>
                                  <w:sdtContent>
                                    <w:r w:rsidR="00DF227D">
                                      <w:rPr>
                                        <w:lang w:val="es-ES"/>
                                      </w:rPr>
                                      <w:t>Catedrático</w:t>
                                    </w:r>
                                    <w:r w:rsidR="00DF227D" w:rsidRPr="00972641">
                                      <w:rPr>
                                        <w:lang w:val="es-ES"/>
                                      </w:rPr>
                                      <w:t>: Norma Laura Salazar Viveros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alt="Cuadro de texto para mostrar el título y el subtítulo del documento" style="position:absolute;margin-left:-5.25pt;margin-top:215.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" filled="f" stroked="f" strokeweight=".5pt">
                    <v:textbox style="mso-fit-shape-to-text:t" inset="0,0,0,0">
                      <w:txbxContent>
                        <w:p w:rsidR="00DF227D" w:rsidRPr="00BA0A03" w:rsidRDefault="00167C0F" w:rsidP="00C011C7">
                          <w:pPr>
                            <w:pStyle w:val="Ttulo"/>
                            <w:rPr>
                              <w:lang w:val="es-ES"/>
                            </w:rPr>
                          </w:pPr>
                          <w:sdt>
                            <w:sdtPr>
                              <w:rPr>
                                <w:lang w:val="es-ES"/>
                              </w:rPr>
                              <w:alias w:val="Título"/>
                              <w:tag w:val=""/>
                              <w:id w:val="-801609535"/>
                              <w:dataBinding w:prefixMappings="xmlns:ns0='http://purl.org/dc/elements/1.1/' xmlns:ns1='http://schemas.openxmlformats.org/package/2006/metadata/core-properties' " w:xpath="/ns1:coreProperties[1]/ns0:title[1]" w:storeItemID="{6C3C8BC8-F283-45AE-878A-BAB7291924A1}"/>
                              <w:text/>
                            </w:sdtPr>
                            <w:sdtEndPr/>
                            <w:sdtContent>
                              <w:r w:rsidR="00DF227D" w:rsidRPr="00BA0A03">
                                <w:rPr>
                                  <w:lang w:val="es-ES"/>
                                </w:rPr>
                                <w:t>Gestión de Proyectos</w:t>
                              </w:r>
                            </w:sdtContent>
                          </w:sdt>
                        </w:p>
                        <w:p w:rsidR="00DF227D" w:rsidRPr="00F91FC1" w:rsidRDefault="00167C0F" w:rsidP="00C011C7">
                          <w:pPr>
                            <w:pStyle w:val="Subttulo"/>
                            <w:rPr>
                              <w:lang w:val="es-ES"/>
                            </w:rPr>
                          </w:pPr>
                          <w:sdt>
                            <w:sdtPr>
                              <w:rPr>
                                <w:lang w:val="es-ES"/>
                              </w:rPr>
                              <w:alias w:val="Subtítulo"/>
                              <w:tag w:val=""/>
                              <w:id w:val="500547496"/>
                              <w:dataBinding w:prefixMappings="xmlns:ns0='http://purl.org/dc/elements/1.1/' xmlns:ns1='http://schemas.openxmlformats.org/package/2006/metadata/core-properties' " w:xpath="/ns1:coreProperties[1]/ns0:subject[1]" w:storeItemID="{6C3C8BC8-F283-45AE-878A-BAB7291924A1}"/>
                              <w:text/>
                            </w:sdtPr>
                            <w:sdtEndPr/>
                            <w:sdtContent>
                              <w:r w:rsidR="00DF227D">
                                <w:rPr>
                                  <w:lang w:val="es-ES"/>
                                </w:rPr>
                                <w:t>Catedrático</w:t>
                              </w:r>
                              <w:r w:rsidR="00DF227D" w:rsidRPr="00972641">
                                <w:rPr>
                                  <w:lang w:val="es-ES"/>
                                </w:rPr>
                                <w:t>: Norma Laura Salazar Viveros</w:t>
                              </w:r>
                            </w:sdtContent>
                          </w:sdt>
                        </w:p>
                      </w:txbxContent>
                    </v:textbox>
                    <w10:wrap type="topAndBottom" anchorx="margin" anchory="margin"/>
                  </v:shape>
                </w:pict>
              </mc:Fallback>
            </mc:AlternateContent>
          </w:r>
          <w:r w:rsidR="00C011C7" w:rsidRPr="005A5703">
            <w:rPr>
              <w:noProof/>
              <w:lang w:eastAsia="es-MX"/>
            </w:rPr>
            <mc:AlternateContent>
              <mc:Choice Requires="wps">
                <w:drawing>
                  <wp:anchor distT="0" distB="0" distL="114300" distR="114300" simplePos="0" relativeHeight="251661312" behindDoc="0" locked="0" layoutInCell="1" allowOverlap="1" wp14:anchorId="4045DBF2" wp14:editId="5313BAC4">
                    <wp:simplePos x="0" y="0"/>
                    <wp:positionH relativeFrom="margin">
                      <wp:posOffset>0</wp:posOffset>
                    </wp:positionH>
                    <wp:positionV relativeFrom="margin">
                      <wp:posOffset>8058150</wp:posOffset>
                    </wp:positionV>
                    <wp:extent cx="5943600" cy="621792"/>
                    <wp:effectExtent l="0" t="0" r="0" b="6985"/>
                    <wp:wrapTopAndBottom/>
                    <wp:docPr id="1" name="Cuadro de texto 1" descr="Cuadro de texto para mostrar la información de contacto de la empresa"/>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F24F4F"/>
                            </a:solidFill>
                            <a:ln w="6350">
                              <a:noFill/>
                            </a:ln>
                            <a:effectLst/>
                          </wps:spPr>
                          <wps:txbx>
                            <w:txbxContent>
                              <w:tbl>
                                <w:tblPr>
                                  <w:tblW w:w="10985" w:type="dxa"/>
                                  <w:tblCellMar>
                                    <w:left w:w="0" w:type="dxa"/>
                                    <w:right w:w="0" w:type="dxa"/>
                                  </w:tblCellMar>
                                  <w:tblLook w:val="04A0" w:firstRow="1" w:lastRow="0" w:firstColumn="1" w:lastColumn="0" w:noHBand="0" w:noVBand="1"/>
                                  <w:tblDescription w:val="Company contact information"/>
                                </w:tblPr>
                                <w:tblGrid>
                                  <w:gridCol w:w="10921"/>
                                  <w:gridCol w:w="16"/>
                                  <w:gridCol w:w="16"/>
                                  <w:gridCol w:w="16"/>
                                  <w:gridCol w:w="16"/>
                                </w:tblGrid>
                                <w:tr w:rsidR="00DF227D" w:rsidTr="00972641">
                                  <w:trPr>
                                    <w:trHeight w:val="6912"/>
                                  </w:trPr>
                                  <w:tc>
                                    <w:tcPr>
                                      <w:tcW w:w="0" w:type="auto"/>
                                    </w:tcPr>
                                    <w:p w:rsidR="00DF227D" w:rsidRDefault="00DF227D" w:rsidP="00972641">
                                      <w:pPr>
                                        <w:pStyle w:val="Informacindecontacto"/>
                                        <w:rPr>
                                          <w:lang w:val="es-ES"/>
                                        </w:rPr>
                                      </w:pPr>
                                      <w:r>
                                        <w:rPr>
                                          <w:lang w:val="es-ES"/>
                                        </w:rPr>
                                        <w:t xml:space="preserve">Alumnos: </w:t>
                                      </w:r>
                                    </w:p>
                                    <w:p w:rsidR="00DF227D" w:rsidRDefault="00DF227D" w:rsidP="00972641">
                                      <w:pPr>
                                        <w:pStyle w:val="Informacindecontacto"/>
                                        <w:numPr>
                                          <w:ilvl w:val="0"/>
                                          <w:numId w:val="4"/>
                                        </w:numPr>
                                        <w:rPr>
                                          <w:lang w:val="es-ES"/>
                                        </w:rPr>
                                      </w:pPr>
                                      <w:r>
                                        <w:rPr>
                                          <w:lang w:val="es-ES"/>
                                        </w:rPr>
                                        <w:t>Castillo Covarrubias Christian Yamil</w:t>
                                      </w:r>
                                    </w:p>
                                    <w:p w:rsidR="00DF227D" w:rsidRPr="00F91FC1" w:rsidRDefault="00DF227D" w:rsidP="00972641">
                                      <w:pPr>
                                        <w:pStyle w:val="Informacindecontacto"/>
                                        <w:numPr>
                                          <w:ilvl w:val="0"/>
                                          <w:numId w:val="4"/>
                                        </w:numPr>
                                        <w:rPr>
                                          <w:lang w:val="es-ES"/>
                                        </w:rPr>
                                      </w:pPr>
                                      <w:r>
                                        <w:rPr>
                                          <w:lang w:val="es-ES"/>
                                        </w:rPr>
                                        <w:t xml:space="preserve">Jiménez </w:t>
                                      </w:r>
                                      <w:proofErr w:type="spellStart"/>
                                      <w:r>
                                        <w:rPr>
                                          <w:lang w:val="es-ES"/>
                                        </w:rPr>
                                        <w:t>Grez</w:t>
                                      </w:r>
                                      <w:proofErr w:type="spellEnd"/>
                                      <w:r>
                                        <w:rPr>
                                          <w:lang w:val="es-ES"/>
                                        </w:rPr>
                                        <w:t xml:space="preserve"> David </w:t>
                                      </w:r>
                                      <w:proofErr w:type="spellStart"/>
                                      <w:r>
                                        <w:rPr>
                                          <w:lang w:val="es-ES"/>
                                        </w:rPr>
                                        <w:t>Zahid</w:t>
                                      </w:r>
                                      <w:proofErr w:type="spellEnd"/>
                                    </w:p>
                                  </w:tc>
                                  <w:tc>
                                    <w:tcPr>
                                      <w:tcW w:w="0" w:type="auto"/>
                                    </w:tcPr>
                                    <w:p w:rsidR="00DF227D" w:rsidRPr="00F91FC1" w:rsidRDefault="00DF227D">
                                      <w:pPr>
                                        <w:pStyle w:val="Informacindecontacto"/>
                                        <w:rPr>
                                          <w:lang w:val="es-ES"/>
                                        </w:rPr>
                                      </w:pPr>
                                    </w:p>
                                  </w:tc>
                                  <w:tc>
                                    <w:tcPr>
                                      <w:tcW w:w="0" w:type="auto"/>
                                    </w:tcPr>
                                    <w:p w:rsidR="00DF227D" w:rsidRDefault="00DF227D" w:rsidP="00972641">
                                      <w:pPr>
                                        <w:pStyle w:val="Informacindecontacto"/>
                                      </w:pPr>
                                    </w:p>
                                  </w:tc>
                                  <w:tc>
                                    <w:tcPr>
                                      <w:tcW w:w="0" w:type="auto"/>
                                    </w:tcPr>
                                    <w:p w:rsidR="00DF227D" w:rsidRDefault="00DF227D">
                                      <w:pPr>
                                        <w:pStyle w:val="Informacindecontacto"/>
                                      </w:pPr>
                                    </w:p>
                                  </w:tc>
                                  <w:tc>
                                    <w:tcPr>
                                      <w:tcW w:w="0" w:type="auto"/>
                                    </w:tcPr>
                                    <w:p w:rsidR="00DF227D" w:rsidRDefault="00DF227D" w:rsidP="00F91FC1">
                                      <w:pPr>
                                        <w:pStyle w:val="Informacindecontacto"/>
                                        <w:jc w:val="right"/>
                                      </w:pPr>
                                    </w:p>
                                  </w:tc>
                                </w:tr>
                              </w:tbl>
                              <w:p w:rsidR="00DF227D" w:rsidRDefault="00DF227D" w:rsidP="00C011C7">
                                <w:pPr>
                                  <w:pStyle w:val="Espaciodetabla"/>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Cuadro de texto 1" o:spid="_x0000_s1027" type="#_x0000_t202" alt="Cuadro de texto para mostrar la información de contacto de la empresa" style="position:absolute;margin-left:0;margin-top:634.5pt;width:468pt;height:48.95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" fillcolor="#f24f4f" stroked="f" strokeweight=".5pt">
                    <v:textbox inset="12.96pt,0,12.96pt,0">
                      <w:txbxContent>
                        <w:tbl>
                          <w:tblPr>
                            <w:tblW w:w="10985" w:type="dxa"/>
                            <w:tblCellMar>
                              <w:left w:w="0" w:type="dxa"/>
                              <w:right w:w="0" w:type="dxa"/>
                            </w:tblCellMar>
                            <w:tblLook w:val="04A0" w:firstRow="1" w:lastRow="0" w:firstColumn="1" w:lastColumn="0" w:noHBand="0" w:noVBand="1"/>
                            <w:tblDescription w:val="Company contact information"/>
                          </w:tblPr>
                          <w:tblGrid>
                            <w:gridCol w:w="10921"/>
                            <w:gridCol w:w="16"/>
                            <w:gridCol w:w="16"/>
                            <w:gridCol w:w="16"/>
                            <w:gridCol w:w="16"/>
                          </w:tblGrid>
                          <w:tr w:rsidR="00DF227D" w:rsidTr="00972641">
                            <w:trPr>
                              <w:trHeight w:val="6912"/>
                            </w:trPr>
                            <w:tc>
                              <w:tcPr>
                                <w:tcW w:w="0" w:type="auto"/>
                              </w:tcPr>
                              <w:p w:rsidR="00DF227D" w:rsidRDefault="00DF227D" w:rsidP="00972641">
                                <w:pPr>
                                  <w:pStyle w:val="Informacindecontacto"/>
                                  <w:rPr>
                                    <w:lang w:val="es-ES"/>
                                  </w:rPr>
                                </w:pPr>
                                <w:r>
                                  <w:rPr>
                                    <w:lang w:val="es-ES"/>
                                  </w:rPr>
                                  <w:t xml:space="preserve">Alumnos: </w:t>
                                </w:r>
                              </w:p>
                              <w:p w:rsidR="00DF227D" w:rsidRDefault="00DF227D" w:rsidP="00972641">
                                <w:pPr>
                                  <w:pStyle w:val="Informacindecontacto"/>
                                  <w:numPr>
                                    <w:ilvl w:val="0"/>
                                    <w:numId w:val="4"/>
                                  </w:numPr>
                                  <w:rPr>
                                    <w:lang w:val="es-ES"/>
                                  </w:rPr>
                                </w:pPr>
                                <w:r>
                                  <w:rPr>
                                    <w:lang w:val="es-ES"/>
                                  </w:rPr>
                                  <w:t>Castillo Covarrubias Christian Yamil</w:t>
                                </w:r>
                              </w:p>
                              <w:p w:rsidR="00DF227D" w:rsidRPr="00F91FC1" w:rsidRDefault="00DF227D" w:rsidP="00972641">
                                <w:pPr>
                                  <w:pStyle w:val="Informacindecontacto"/>
                                  <w:numPr>
                                    <w:ilvl w:val="0"/>
                                    <w:numId w:val="4"/>
                                  </w:numPr>
                                  <w:rPr>
                                    <w:lang w:val="es-ES"/>
                                  </w:rPr>
                                </w:pPr>
                                <w:r>
                                  <w:rPr>
                                    <w:lang w:val="es-ES"/>
                                  </w:rPr>
                                  <w:t xml:space="preserve">Jiménez </w:t>
                                </w:r>
                                <w:proofErr w:type="spellStart"/>
                                <w:r>
                                  <w:rPr>
                                    <w:lang w:val="es-ES"/>
                                  </w:rPr>
                                  <w:t>Grez</w:t>
                                </w:r>
                                <w:proofErr w:type="spellEnd"/>
                                <w:r>
                                  <w:rPr>
                                    <w:lang w:val="es-ES"/>
                                  </w:rPr>
                                  <w:t xml:space="preserve"> David </w:t>
                                </w:r>
                                <w:proofErr w:type="spellStart"/>
                                <w:r>
                                  <w:rPr>
                                    <w:lang w:val="es-ES"/>
                                  </w:rPr>
                                  <w:t>Zahid</w:t>
                                </w:r>
                                <w:proofErr w:type="spellEnd"/>
                              </w:p>
                            </w:tc>
                            <w:tc>
                              <w:tcPr>
                                <w:tcW w:w="0" w:type="auto"/>
                              </w:tcPr>
                              <w:p w:rsidR="00DF227D" w:rsidRPr="00F91FC1" w:rsidRDefault="00DF227D">
                                <w:pPr>
                                  <w:pStyle w:val="Informacindecontacto"/>
                                  <w:rPr>
                                    <w:lang w:val="es-ES"/>
                                  </w:rPr>
                                </w:pPr>
                              </w:p>
                            </w:tc>
                            <w:tc>
                              <w:tcPr>
                                <w:tcW w:w="0" w:type="auto"/>
                              </w:tcPr>
                              <w:p w:rsidR="00DF227D" w:rsidRDefault="00DF227D" w:rsidP="00972641">
                                <w:pPr>
                                  <w:pStyle w:val="Informacindecontacto"/>
                                </w:pPr>
                              </w:p>
                            </w:tc>
                            <w:tc>
                              <w:tcPr>
                                <w:tcW w:w="0" w:type="auto"/>
                              </w:tcPr>
                              <w:p w:rsidR="00DF227D" w:rsidRDefault="00DF227D">
                                <w:pPr>
                                  <w:pStyle w:val="Informacindecontacto"/>
                                </w:pPr>
                              </w:p>
                            </w:tc>
                            <w:tc>
                              <w:tcPr>
                                <w:tcW w:w="0" w:type="auto"/>
                              </w:tcPr>
                              <w:p w:rsidR="00DF227D" w:rsidRDefault="00DF227D" w:rsidP="00F91FC1">
                                <w:pPr>
                                  <w:pStyle w:val="Informacindecontacto"/>
                                  <w:jc w:val="right"/>
                                </w:pPr>
                              </w:p>
                            </w:tc>
                          </w:tr>
                        </w:tbl>
                        <w:p w:rsidR="00DF227D" w:rsidRDefault="00DF227D" w:rsidP="00C011C7">
                          <w:pPr>
                            <w:pStyle w:val="Espaciodetabla"/>
                          </w:pPr>
                        </w:p>
                      </w:txbxContent>
                    </v:textbox>
                    <w10:wrap type="topAndBottom" anchorx="margin" anchory="margin"/>
                  </v:shape>
                </w:pict>
              </mc:Fallback>
            </mc:AlternateContent>
          </w:r>
        </w:p>
        <w:p w:rsidR="00FA4ECE" w:rsidRDefault="005F2B03">
          <w:pPr>
            <w:sectPr w:rsidR="00FA4ECE">
              <w:headerReference w:type="even" r:id="rId11"/>
              <w:headerReference w:type="default" r:id="rId12"/>
              <w:footerReference w:type="even" r:id="rId13"/>
              <w:footerReference w:type="default" r:id="rId14"/>
              <w:headerReference w:type="first" r:id="rId15"/>
              <w:footerReference w:type="first" r:id="rId16"/>
              <w:pgSz w:w="11907" w:h="16839" w:code="1"/>
              <w:pgMar w:top="1148" w:right="1418" w:bottom="1148" w:left="1418" w:header="709" w:footer="612" w:gutter="0"/>
              <w:pgNumType w:start="0"/>
              <w:cols w:space="720"/>
              <w:titlePg/>
              <w:docGrid w:linePitch="360"/>
            </w:sectPr>
          </w:pPr>
          <w:r w:rsidRPr="005A5703">
            <w:br w:type="page"/>
          </w:r>
        </w:p>
        <w:p w:rsidR="00FA4ECE" w:rsidRDefault="00FA4ECE"/>
        <w:p w:rsidR="00843104" w:rsidRPr="005A5703" w:rsidRDefault="00167C0F" w:rsidP="00161292">
          <w:pPr>
            <w:tabs>
              <w:tab w:val="left" w:pos="6645"/>
            </w:tabs>
          </w:pP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sz w:val="22"/>
          <w:szCs w:val="22"/>
        </w:rPr>
      </w:sdtEndPr>
      <w:sdtContent>
        <w:p w:rsidR="00843104" w:rsidRPr="005A5703" w:rsidRDefault="005F2B03">
          <w:pPr>
            <w:pStyle w:val="TtulodeTDC"/>
          </w:pPr>
          <w:r w:rsidRPr="005A5703">
            <w:rPr>
              <w:rFonts w:ascii="Century Gothic" w:hAnsi="Century Gothic"/>
              <w:color w:val="DF1010"/>
            </w:rPr>
            <w:t>Tabla de contenido</w:t>
          </w:r>
        </w:p>
        <w:p w:rsidR="00C808A4" w:rsidRDefault="005F2B03">
          <w:pPr>
            <w:pStyle w:val="TDC1"/>
            <w:tabs>
              <w:tab w:val="right" w:leader="dot" w:pos="9061"/>
            </w:tabs>
            <w:rPr>
              <w:b w:val="0"/>
              <w:bCs w:val="0"/>
              <w:noProof/>
              <w:color w:val="auto"/>
              <w:sz w:val="22"/>
              <w:szCs w:val="22"/>
              <w:lang w:eastAsia="es-MX"/>
            </w:rPr>
          </w:pPr>
          <w:r w:rsidRPr="005A5703">
            <w:rPr>
              <w:b w:val="0"/>
              <w:bCs w:val="0"/>
            </w:rPr>
            <w:fldChar w:fldCharType="begin"/>
          </w:r>
          <w:r w:rsidRPr="005A5703">
            <w:rPr>
              <w:b w:val="0"/>
              <w:bCs w:val="0"/>
            </w:rPr>
            <w:instrText xml:space="preserve"> TOC \o "1-2" \n "2-2" \h \z \u </w:instrText>
          </w:r>
          <w:r w:rsidRPr="005A5703">
            <w:rPr>
              <w:b w:val="0"/>
              <w:bCs w:val="0"/>
            </w:rPr>
            <w:fldChar w:fldCharType="separate"/>
          </w:r>
          <w:hyperlink w:anchor="_Toc356802795" w:history="1">
            <w:r w:rsidR="00C808A4" w:rsidRPr="00FE65F4">
              <w:rPr>
                <w:rStyle w:val="Hipervnculo"/>
                <w:rFonts w:ascii="Century Gothic" w:hAnsi="Century Gothic"/>
                <w:noProof/>
              </w:rPr>
              <w:t>Introducción</w:t>
            </w:r>
            <w:r w:rsidR="00C808A4">
              <w:rPr>
                <w:noProof/>
                <w:webHidden/>
              </w:rPr>
              <w:tab/>
            </w:r>
            <w:r w:rsidR="00C808A4">
              <w:rPr>
                <w:noProof/>
                <w:webHidden/>
              </w:rPr>
              <w:fldChar w:fldCharType="begin"/>
            </w:r>
            <w:r w:rsidR="00C808A4">
              <w:rPr>
                <w:noProof/>
                <w:webHidden/>
              </w:rPr>
              <w:instrText xml:space="preserve"> PAGEREF _Toc356802795 \h </w:instrText>
            </w:r>
            <w:r w:rsidR="00C808A4">
              <w:rPr>
                <w:noProof/>
                <w:webHidden/>
              </w:rPr>
            </w:r>
            <w:r w:rsidR="00C808A4">
              <w:rPr>
                <w:noProof/>
                <w:webHidden/>
              </w:rPr>
              <w:fldChar w:fldCharType="separate"/>
            </w:r>
            <w:r w:rsidR="004807EE">
              <w:rPr>
                <w:noProof/>
                <w:webHidden/>
              </w:rPr>
              <w:t>1</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796" w:history="1">
            <w:r w:rsidR="00C808A4" w:rsidRPr="00FE65F4">
              <w:rPr>
                <w:rStyle w:val="Hipervnculo"/>
                <w:rFonts w:ascii="Century Gothic" w:hAnsi="Century Gothic"/>
                <w:noProof/>
              </w:rPr>
              <w:t>Antecedentes</w:t>
            </w:r>
            <w:r w:rsidR="00C808A4">
              <w:rPr>
                <w:noProof/>
                <w:webHidden/>
              </w:rPr>
              <w:tab/>
            </w:r>
            <w:r w:rsidR="00C808A4">
              <w:rPr>
                <w:noProof/>
                <w:webHidden/>
              </w:rPr>
              <w:fldChar w:fldCharType="begin"/>
            </w:r>
            <w:r w:rsidR="00C808A4">
              <w:rPr>
                <w:noProof/>
                <w:webHidden/>
              </w:rPr>
              <w:instrText xml:space="preserve"> PAGEREF _Toc356802796 \h </w:instrText>
            </w:r>
            <w:r w:rsidR="00C808A4">
              <w:rPr>
                <w:noProof/>
                <w:webHidden/>
              </w:rPr>
            </w:r>
            <w:r w:rsidR="00C808A4">
              <w:rPr>
                <w:noProof/>
                <w:webHidden/>
              </w:rPr>
              <w:fldChar w:fldCharType="separate"/>
            </w:r>
            <w:r w:rsidR="004807EE">
              <w:rPr>
                <w:noProof/>
                <w:webHidden/>
              </w:rPr>
              <w:t>2</w:t>
            </w:r>
            <w:r w:rsidR="00C808A4">
              <w:rPr>
                <w:noProof/>
                <w:webHidden/>
              </w:rPr>
              <w:fldChar w:fldCharType="end"/>
            </w:r>
          </w:hyperlink>
        </w:p>
        <w:p w:rsidR="00C808A4" w:rsidRDefault="00167C0F">
          <w:pPr>
            <w:pStyle w:val="TDC2"/>
            <w:rPr>
              <w:noProof/>
              <w:color w:val="auto"/>
              <w:lang w:eastAsia="es-MX"/>
            </w:rPr>
          </w:pPr>
          <w:hyperlink w:anchor="_Toc356802797" w:history="1">
            <w:r w:rsidR="00C808A4" w:rsidRPr="00FE65F4">
              <w:rPr>
                <w:rStyle w:val="Hipervnculo"/>
                <w:rFonts w:ascii="Garamond" w:hAnsi="Garamond"/>
                <w:noProof/>
              </w:rPr>
              <w:t>Logotipo de Grupo Concretero Eura S.A. de C.V.</w:t>
            </w:r>
          </w:hyperlink>
        </w:p>
        <w:p w:rsidR="00C808A4" w:rsidRDefault="00167C0F">
          <w:pPr>
            <w:pStyle w:val="TDC2"/>
            <w:rPr>
              <w:noProof/>
              <w:color w:val="auto"/>
              <w:lang w:eastAsia="es-MX"/>
            </w:rPr>
          </w:pPr>
          <w:hyperlink w:anchor="_Toc356802798" w:history="1">
            <w:r w:rsidR="00C808A4" w:rsidRPr="00FE65F4">
              <w:rPr>
                <w:rStyle w:val="Hipervnculo"/>
                <w:rFonts w:ascii="Garamond" w:hAnsi="Garamond"/>
                <w:noProof/>
              </w:rPr>
              <w:t>Fabrica</w:t>
            </w:r>
          </w:hyperlink>
        </w:p>
        <w:p w:rsidR="00C808A4" w:rsidRDefault="00167C0F">
          <w:pPr>
            <w:pStyle w:val="TDC2"/>
            <w:rPr>
              <w:noProof/>
              <w:color w:val="auto"/>
              <w:lang w:eastAsia="es-MX"/>
            </w:rPr>
          </w:pPr>
          <w:hyperlink w:anchor="_Toc356802799" w:history="1">
            <w:r w:rsidR="00C808A4" w:rsidRPr="00FE65F4">
              <w:rPr>
                <w:rStyle w:val="Hipervnculo"/>
                <w:rFonts w:ascii="Garamond" w:hAnsi="Garamond"/>
                <w:noProof/>
              </w:rPr>
              <w:t>Oficinas</w:t>
            </w:r>
          </w:hyperlink>
        </w:p>
        <w:p w:rsidR="00C808A4" w:rsidRDefault="00167C0F">
          <w:pPr>
            <w:pStyle w:val="TDC2"/>
            <w:rPr>
              <w:noProof/>
              <w:color w:val="auto"/>
              <w:lang w:eastAsia="es-MX"/>
            </w:rPr>
          </w:pPr>
          <w:hyperlink w:anchor="_Toc356802800" w:history="1">
            <w:r w:rsidR="00C808A4" w:rsidRPr="00FE65F4">
              <w:rPr>
                <w:rStyle w:val="Hipervnculo"/>
                <w:rFonts w:ascii="Garamond" w:hAnsi="Garamond"/>
                <w:noProof/>
              </w:rPr>
              <w:t>Almacén</w:t>
            </w:r>
          </w:hyperlink>
        </w:p>
        <w:p w:rsidR="00C808A4" w:rsidRDefault="00167C0F">
          <w:pPr>
            <w:pStyle w:val="TDC2"/>
            <w:rPr>
              <w:noProof/>
              <w:color w:val="auto"/>
              <w:lang w:eastAsia="es-MX"/>
            </w:rPr>
          </w:pPr>
          <w:hyperlink w:anchor="_Toc356802801" w:history="1">
            <w:r w:rsidR="00C808A4" w:rsidRPr="00FE65F4">
              <w:rPr>
                <w:rStyle w:val="Hipervnculo"/>
                <w:rFonts w:ascii="Garamond" w:hAnsi="Garamond"/>
                <w:noProof/>
              </w:rPr>
              <w:t>Almacén</w:t>
            </w:r>
          </w:hyperlink>
        </w:p>
        <w:p w:rsidR="00C808A4" w:rsidRDefault="00167C0F">
          <w:pPr>
            <w:pStyle w:val="TDC1"/>
            <w:tabs>
              <w:tab w:val="right" w:leader="dot" w:pos="9061"/>
            </w:tabs>
            <w:rPr>
              <w:b w:val="0"/>
              <w:bCs w:val="0"/>
              <w:noProof/>
              <w:color w:val="auto"/>
              <w:sz w:val="22"/>
              <w:szCs w:val="22"/>
              <w:lang w:eastAsia="es-MX"/>
            </w:rPr>
          </w:pPr>
          <w:hyperlink w:anchor="_Toc356802802" w:history="1">
            <w:r w:rsidR="00C808A4" w:rsidRPr="00FE65F4">
              <w:rPr>
                <w:rStyle w:val="Hipervnculo"/>
                <w:rFonts w:ascii="Century Gothic" w:hAnsi="Century Gothic"/>
                <w:noProof/>
              </w:rPr>
              <w:t>Misión</w:t>
            </w:r>
            <w:r w:rsidR="00C808A4">
              <w:rPr>
                <w:noProof/>
                <w:webHidden/>
              </w:rPr>
              <w:tab/>
            </w:r>
            <w:r w:rsidR="00C808A4">
              <w:rPr>
                <w:noProof/>
                <w:webHidden/>
              </w:rPr>
              <w:fldChar w:fldCharType="begin"/>
            </w:r>
            <w:r w:rsidR="00C808A4">
              <w:rPr>
                <w:noProof/>
                <w:webHidden/>
              </w:rPr>
              <w:instrText xml:space="preserve"> PAGEREF _Toc356802802 \h </w:instrText>
            </w:r>
            <w:r w:rsidR="00C808A4">
              <w:rPr>
                <w:noProof/>
                <w:webHidden/>
              </w:rPr>
            </w:r>
            <w:r w:rsidR="00C808A4">
              <w:rPr>
                <w:noProof/>
                <w:webHidden/>
              </w:rPr>
              <w:fldChar w:fldCharType="separate"/>
            </w:r>
            <w:r w:rsidR="004807EE">
              <w:rPr>
                <w:noProof/>
                <w:webHidden/>
              </w:rPr>
              <w:t>8</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3" w:history="1">
            <w:r w:rsidR="00C808A4" w:rsidRPr="00FE65F4">
              <w:rPr>
                <w:rStyle w:val="Hipervnculo"/>
                <w:rFonts w:ascii="Century Gothic" w:hAnsi="Century Gothic"/>
                <w:noProof/>
              </w:rPr>
              <w:t>Visión</w:t>
            </w:r>
            <w:r w:rsidR="00C808A4">
              <w:rPr>
                <w:noProof/>
                <w:webHidden/>
              </w:rPr>
              <w:tab/>
            </w:r>
            <w:r w:rsidR="00C808A4">
              <w:rPr>
                <w:noProof/>
                <w:webHidden/>
              </w:rPr>
              <w:fldChar w:fldCharType="begin"/>
            </w:r>
            <w:r w:rsidR="00C808A4">
              <w:rPr>
                <w:noProof/>
                <w:webHidden/>
              </w:rPr>
              <w:instrText xml:space="preserve"> PAGEREF _Toc356802803 \h </w:instrText>
            </w:r>
            <w:r w:rsidR="00C808A4">
              <w:rPr>
                <w:noProof/>
                <w:webHidden/>
              </w:rPr>
            </w:r>
            <w:r w:rsidR="00C808A4">
              <w:rPr>
                <w:noProof/>
                <w:webHidden/>
              </w:rPr>
              <w:fldChar w:fldCharType="separate"/>
            </w:r>
            <w:r w:rsidR="004807EE">
              <w:rPr>
                <w:noProof/>
                <w:webHidden/>
              </w:rPr>
              <w:t>8</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4" w:history="1">
            <w:r w:rsidR="00C808A4" w:rsidRPr="00FE65F4">
              <w:rPr>
                <w:rStyle w:val="Hipervnculo"/>
                <w:rFonts w:ascii="Century Gothic" w:hAnsi="Century Gothic"/>
                <w:noProof/>
              </w:rPr>
              <w:t>Objetivos</w:t>
            </w:r>
            <w:r w:rsidR="00C808A4">
              <w:rPr>
                <w:noProof/>
                <w:webHidden/>
              </w:rPr>
              <w:tab/>
            </w:r>
            <w:r w:rsidR="00C808A4">
              <w:rPr>
                <w:noProof/>
                <w:webHidden/>
              </w:rPr>
              <w:fldChar w:fldCharType="begin"/>
            </w:r>
            <w:r w:rsidR="00C808A4">
              <w:rPr>
                <w:noProof/>
                <w:webHidden/>
              </w:rPr>
              <w:instrText xml:space="preserve"> PAGEREF _Toc356802804 \h </w:instrText>
            </w:r>
            <w:r w:rsidR="00C808A4">
              <w:rPr>
                <w:noProof/>
                <w:webHidden/>
              </w:rPr>
            </w:r>
            <w:r w:rsidR="00C808A4">
              <w:rPr>
                <w:noProof/>
                <w:webHidden/>
              </w:rPr>
              <w:fldChar w:fldCharType="separate"/>
            </w:r>
            <w:r w:rsidR="004807EE">
              <w:rPr>
                <w:noProof/>
                <w:webHidden/>
              </w:rPr>
              <w:t>9</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5" w:history="1">
            <w:r w:rsidR="00C808A4" w:rsidRPr="00FE65F4">
              <w:rPr>
                <w:rStyle w:val="Hipervnculo"/>
                <w:rFonts w:ascii="Century Gothic" w:hAnsi="Century Gothic"/>
                <w:noProof/>
              </w:rPr>
              <w:t>Alcances</w:t>
            </w:r>
            <w:r w:rsidR="00C808A4">
              <w:rPr>
                <w:noProof/>
                <w:webHidden/>
              </w:rPr>
              <w:tab/>
            </w:r>
            <w:r w:rsidR="00C808A4">
              <w:rPr>
                <w:noProof/>
                <w:webHidden/>
              </w:rPr>
              <w:fldChar w:fldCharType="begin"/>
            </w:r>
            <w:r w:rsidR="00C808A4">
              <w:rPr>
                <w:noProof/>
                <w:webHidden/>
              </w:rPr>
              <w:instrText xml:space="preserve"> PAGEREF _Toc356802805 \h </w:instrText>
            </w:r>
            <w:r w:rsidR="00C808A4">
              <w:rPr>
                <w:noProof/>
                <w:webHidden/>
              </w:rPr>
            </w:r>
            <w:r w:rsidR="00C808A4">
              <w:rPr>
                <w:noProof/>
                <w:webHidden/>
              </w:rPr>
              <w:fldChar w:fldCharType="separate"/>
            </w:r>
            <w:r w:rsidR="004807EE">
              <w:rPr>
                <w:noProof/>
                <w:webHidden/>
              </w:rPr>
              <w:t>10</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6" w:history="1">
            <w:r w:rsidR="00C808A4" w:rsidRPr="00FE65F4">
              <w:rPr>
                <w:rStyle w:val="Hipervnculo"/>
                <w:noProof/>
              </w:rPr>
              <w:t>Limitaciones</w:t>
            </w:r>
            <w:r w:rsidR="00C808A4">
              <w:rPr>
                <w:noProof/>
                <w:webHidden/>
              </w:rPr>
              <w:tab/>
            </w:r>
            <w:r w:rsidR="00C808A4">
              <w:rPr>
                <w:noProof/>
                <w:webHidden/>
              </w:rPr>
              <w:fldChar w:fldCharType="begin"/>
            </w:r>
            <w:r w:rsidR="00C808A4">
              <w:rPr>
                <w:noProof/>
                <w:webHidden/>
              </w:rPr>
              <w:instrText xml:space="preserve"> PAGEREF _Toc356802806 \h </w:instrText>
            </w:r>
            <w:r w:rsidR="00C808A4">
              <w:rPr>
                <w:noProof/>
                <w:webHidden/>
              </w:rPr>
            </w:r>
            <w:r w:rsidR="00C808A4">
              <w:rPr>
                <w:noProof/>
                <w:webHidden/>
              </w:rPr>
              <w:fldChar w:fldCharType="separate"/>
            </w:r>
            <w:r w:rsidR="004807EE">
              <w:rPr>
                <w:noProof/>
                <w:webHidden/>
              </w:rPr>
              <w:t>10</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7" w:history="1">
            <w:r w:rsidR="00C808A4" w:rsidRPr="00FE65F4">
              <w:rPr>
                <w:rStyle w:val="Hipervnculo"/>
                <w:rFonts w:ascii="Century Gothic" w:hAnsi="Century Gothic"/>
                <w:noProof/>
              </w:rPr>
              <w:t>Como Obtener Información</w:t>
            </w:r>
            <w:r w:rsidR="00C808A4">
              <w:rPr>
                <w:noProof/>
                <w:webHidden/>
              </w:rPr>
              <w:tab/>
            </w:r>
            <w:r w:rsidR="00C808A4">
              <w:rPr>
                <w:noProof/>
                <w:webHidden/>
              </w:rPr>
              <w:fldChar w:fldCharType="begin"/>
            </w:r>
            <w:r w:rsidR="00C808A4">
              <w:rPr>
                <w:noProof/>
                <w:webHidden/>
              </w:rPr>
              <w:instrText xml:space="preserve"> PAGEREF _Toc356802807 \h </w:instrText>
            </w:r>
            <w:r w:rsidR="00C808A4">
              <w:rPr>
                <w:noProof/>
                <w:webHidden/>
              </w:rPr>
            </w:r>
            <w:r w:rsidR="00C808A4">
              <w:rPr>
                <w:noProof/>
                <w:webHidden/>
              </w:rPr>
              <w:fldChar w:fldCharType="separate"/>
            </w:r>
            <w:r w:rsidR="004807EE">
              <w:rPr>
                <w:noProof/>
                <w:webHidden/>
              </w:rPr>
              <w:t>11</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08" w:history="1">
            <w:r w:rsidR="00C808A4" w:rsidRPr="00FE65F4">
              <w:rPr>
                <w:rStyle w:val="Hipervnculo"/>
                <w:rFonts w:ascii="Century Gothic" w:hAnsi="Century Gothic"/>
                <w:noProof/>
              </w:rPr>
              <w:t>Desarrollo de la Metodología MERISE</w:t>
            </w:r>
            <w:r w:rsidR="00C808A4">
              <w:rPr>
                <w:noProof/>
                <w:webHidden/>
              </w:rPr>
              <w:tab/>
            </w:r>
            <w:r w:rsidR="00C808A4">
              <w:rPr>
                <w:noProof/>
                <w:webHidden/>
              </w:rPr>
              <w:fldChar w:fldCharType="begin"/>
            </w:r>
            <w:r w:rsidR="00C808A4">
              <w:rPr>
                <w:noProof/>
                <w:webHidden/>
              </w:rPr>
              <w:instrText xml:space="preserve"> PAGEREF _Toc356802808 \h </w:instrText>
            </w:r>
            <w:r w:rsidR="00C808A4">
              <w:rPr>
                <w:noProof/>
                <w:webHidden/>
              </w:rPr>
            </w:r>
            <w:r w:rsidR="00C808A4">
              <w:rPr>
                <w:noProof/>
                <w:webHidden/>
              </w:rPr>
              <w:fldChar w:fldCharType="separate"/>
            </w:r>
            <w:r w:rsidR="004807EE">
              <w:rPr>
                <w:noProof/>
                <w:webHidden/>
              </w:rPr>
              <w:t>12</w:t>
            </w:r>
            <w:r w:rsidR="00C808A4">
              <w:rPr>
                <w:noProof/>
                <w:webHidden/>
              </w:rPr>
              <w:fldChar w:fldCharType="end"/>
            </w:r>
          </w:hyperlink>
        </w:p>
        <w:p w:rsidR="00C808A4" w:rsidRDefault="00167C0F">
          <w:pPr>
            <w:pStyle w:val="TDC2"/>
            <w:rPr>
              <w:noProof/>
              <w:color w:val="auto"/>
              <w:lang w:eastAsia="es-MX"/>
            </w:rPr>
          </w:pPr>
          <w:hyperlink w:anchor="_Toc356802809" w:history="1">
            <w:r w:rsidR="00C808A4" w:rsidRPr="00FE65F4">
              <w:rPr>
                <w:rStyle w:val="Hipervnculo"/>
                <w:rFonts w:asciiTheme="majorHAnsi" w:hAnsiTheme="majorHAnsi"/>
                <w:noProof/>
              </w:rPr>
              <w:t>Descripción de la metodología</w:t>
            </w:r>
          </w:hyperlink>
        </w:p>
        <w:p w:rsidR="00C808A4" w:rsidRDefault="00167C0F">
          <w:pPr>
            <w:pStyle w:val="TDC2"/>
            <w:rPr>
              <w:noProof/>
              <w:color w:val="auto"/>
              <w:lang w:eastAsia="es-MX"/>
            </w:rPr>
          </w:pPr>
          <w:hyperlink w:anchor="_Toc356802810" w:history="1">
            <w:r w:rsidR="00C808A4" w:rsidRPr="00FE65F4">
              <w:rPr>
                <w:rStyle w:val="Hipervnculo"/>
                <w:rFonts w:ascii="Garamond" w:hAnsi="Garamond"/>
                <w:noProof/>
              </w:rPr>
              <w:t>Estudio Preliminar</w:t>
            </w:r>
          </w:hyperlink>
        </w:p>
        <w:p w:rsidR="00C808A4" w:rsidRDefault="00167C0F">
          <w:pPr>
            <w:pStyle w:val="TDC2"/>
            <w:rPr>
              <w:noProof/>
              <w:color w:val="auto"/>
              <w:lang w:eastAsia="es-MX"/>
            </w:rPr>
          </w:pPr>
          <w:hyperlink w:anchor="_Toc356802811" w:history="1">
            <w:r w:rsidR="00C808A4" w:rsidRPr="00FE65F4">
              <w:rPr>
                <w:rStyle w:val="Hipervnculo"/>
                <w:rFonts w:ascii="Garamond" w:hAnsi="Garamond"/>
                <w:noProof/>
              </w:rPr>
              <w:t>Estudio Detallado</w:t>
            </w:r>
          </w:hyperlink>
        </w:p>
        <w:p w:rsidR="00C808A4" w:rsidRDefault="00167C0F">
          <w:pPr>
            <w:pStyle w:val="TDC2"/>
            <w:rPr>
              <w:noProof/>
              <w:color w:val="auto"/>
              <w:lang w:eastAsia="es-MX"/>
            </w:rPr>
          </w:pPr>
          <w:hyperlink w:anchor="_Toc356802812" w:history="1">
            <w:r w:rsidR="00C808A4" w:rsidRPr="00FE65F4">
              <w:rPr>
                <w:rStyle w:val="Hipervnculo"/>
                <w:rFonts w:ascii="Garamond" w:hAnsi="Garamond"/>
                <w:noProof/>
              </w:rPr>
              <w:t>Implementación</w:t>
            </w:r>
          </w:hyperlink>
        </w:p>
        <w:p w:rsidR="00C808A4" w:rsidRDefault="00167C0F">
          <w:pPr>
            <w:pStyle w:val="TDC2"/>
            <w:rPr>
              <w:noProof/>
              <w:color w:val="auto"/>
              <w:lang w:eastAsia="es-MX"/>
            </w:rPr>
          </w:pPr>
          <w:hyperlink w:anchor="_Toc356802813" w:history="1">
            <w:r w:rsidR="00C808A4" w:rsidRPr="00FE65F4">
              <w:rPr>
                <w:rStyle w:val="Hipervnculo"/>
                <w:rFonts w:ascii="Garamond" w:hAnsi="Garamond"/>
                <w:noProof/>
              </w:rPr>
              <w:t>Relación y Puesta en Marcha</w:t>
            </w:r>
          </w:hyperlink>
        </w:p>
        <w:p w:rsidR="00C808A4" w:rsidRDefault="00167C0F">
          <w:pPr>
            <w:pStyle w:val="TDC1"/>
            <w:tabs>
              <w:tab w:val="right" w:leader="dot" w:pos="9061"/>
            </w:tabs>
            <w:rPr>
              <w:b w:val="0"/>
              <w:bCs w:val="0"/>
              <w:noProof/>
              <w:color w:val="auto"/>
              <w:sz w:val="22"/>
              <w:szCs w:val="22"/>
              <w:lang w:eastAsia="es-MX"/>
            </w:rPr>
          </w:pPr>
          <w:hyperlink w:anchor="_Toc356802814" w:history="1">
            <w:r w:rsidR="00C808A4" w:rsidRPr="00FE65F4">
              <w:rPr>
                <w:rStyle w:val="Hipervnculo"/>
                <w:rFonts w:ascii="Century Gothic" w:hAnsi="Century Gothic"/>
                <w:noProof/>
              </w:rPr>
              <w:t>Contrato</w:t>
            </w:r>
            <w:r w:rsidR="00C808A4">
              <w:rPr>
                <w:noProof/>
                <w:webHidden/>
              </w:rPr>
              <w:tab/>
            </w:r>
            <w:r w:rsidR="00C808A4">
              <w:rPr>
                <w:noProof/>
                <w:webHidden/>
              </w:rPr>
              <w:fldChar w:fldCharType="begin"/>
            </w:r>
            <w:r w:rsidR="00C808A4">
              <w:rPr>
                <w:noProof/>
                <w:webHidden/>
              </w:rPr>
              <w:instrText xml:space="preserve"> PAGEREF _Toc356802814 \h </w:instrText>
            </w:r>
            <w:r w:rsidR="00C808A4">
              <w:rPr>
                <w:noProof/>
                <w:webHidden/>
              </w:rPr>
            </w:r>
            <w:r w:rsidR="00C808A4">
              <w:rPr>
                <w:noProof/>
                <w:webHidden/>
              </w:rPr>
              <w:fldChar w:fldCharType="separate"/>
            </w:r>
            <w:r w:rsidR="004807EE">
              <w:rPr>
                <w:noProof/>
                <w:webHidden/>
              </w:rPr>
              <w:t>16</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15" w:history="1">
            <w:r w:rsidR="00C808A4" w:rsidRPr="00FE65F4">
              <w:rPr>
                <w:rStyle w:val="Hipervnculo"/>
                <w:rFonts w:ascii="Century Gothic" w:hAnsi="Century Gothic"/>
                <w:noProof/>
              </w:rPr>
              <w:t>Layouts</w:t>
            </w:r>
            <w:r w:rsidR="00C808A4">
              <w:rPr>
                <w:noProof/>
                <w:webHidden/>
              </w:rPr>
              <w:tab/>
            </w:r>
            <w:r w:rsidR="00C808A4">
              <w:rPr>
                <w:noProof/>
                <w:webHidden/>
              </w:rPr>
              <w:fldChar w:fldCharType="begin"/>
            </w:r>
            <w:r w:rsidR="00C808A4">
              <w:rPr>
                <w:noProof/>
                <w:webHidden/>
              </w:rPr>
              <w:instrText xml:space="preserve"> PAGEREF _Toc356802815 \h </w:instrText>
            </w:r>
            <w:r w:rsidR="00C808A4">
              <w:rPr>
                <w:noProof/>
                <w:webHidden/>
              </w:rPr>
            </w:r>
            <w:r w:rsidR="00C808A4">
              <w:rPr>
                <w:noProof/>
                <w:webHidden/>
              </w:rPr>
              <w:fldChar w:fldCharType="separate"/>
            </w:r>
            <w:r w:rsidR="004807EE">
              <w:rPr>
                <w:noProof/>
                <w:webHidden/>
              </w:rPr>
              <w:t>21</w:t>
            </w:r>
            <w:r w:rsidR="00C808A4">
              <w:rPr>
                <w:noProof/>
                <w:webHidden/>
              </w:rPr>
              <w:fldChar w:fldCharType="end"/>
            </w:r>
          </w:hyperlink>
        </w:p>
        <w:p w:rsidR="00C808A4" w:rsidRDefault="00167C0F">
          <w:pPr>
            <w:pStyle w:val="TDC2"/>
            <w:rPr>
              <w:noProof/>
              <w:color w:val="auto"/>
              <w:lang w:eastAsia="es-MX"/>
            </w:rPr>
          </w:pPr>
          <w:hyperlink w:anchor="_Toc356802816" w:history="1">
            <w:r w:rsidR="00C808A4" w:rsidRPr="00FE65F4">
              <w:rPr>
                <w:rStyle w:val="Hipervnculo"/>
                <w:rFonts w:ascii="Garamond" w:hAnsi="Garamond"/>
                <w:noProof/>
              </w:rPr>
              <w:t>General</w:t>
            </w:r>
          </w:hyperlink>
        </w:p>
        <w:p w:rsidR="00C808A4" w:rsidRDefault="00167C0F">
          <w:pPr>
            <w:pStyle w:val="TDC2"/>
            <w:rPr>
              <w:noProof/>
              <w:color w:val="auto"/>
              <w:lang w:eastAsia="es-MX"/>
            </w:rPr>
          </w:pPr>
          <w:hyperlink w:anchor="_Toc356802817" w:history="1">
            <w:r w:rsidR="00C808A4" w:rsidRPr="00FE65F4">
              <w:rPr>
                <w:rStyle w:val="Hipervnculo"/>
                <w:rFonts w:ascii="Garamond" w:hAnsi="Garamond"/>
                <w:noProof/>
              </w:rPr>
              <w:t>Tendido de Red</w:t>
            </w:r>
          </w:hyperlink>
        </w:p>
        <w:p w:rsidR="00C808A4" w:rsidRDefault="00167C0F">
          <w:pPr>
            <w:pStyle w:val="TDC2"/>
            <w:rPr>
              <w:noProof/>
              <w:color w:val="auto"/>
              <w:lang w:eastAsia="es-MX"/>
            </w:rPr>
          </w:pPr>
          <w:hyperlink w:anchor="_Toc356802818" w:history="1">
            <w:r w:rsidR="00C808A4" w:rsidRPr="00FE65F4">
              <w:rPr>
                <w:rStyle w:val="Hipervnculo"/>
                <w:rFonts w:ascii="Garamond" w:hAnsi="Garamond"/>
                <w:noProof/>
              </w:rPr>
              <w:t>Tendido Eléctrico</w:t>
            </w:r>
          </w:hyperlink>
        </w:p>
        <w:p w:rsidR="00C808A4" w:rsidRDefault="00167C0F">
          <w:pPr>
            <w:pStyle w:val="TDC2"/>
            <w:rPr>
              <w:noProof/>
              <w:color w:val="auto"/>
              <w:lang w:eastAsia="es-MX"/>
            </w:rPr>
          </w:pPr>
          <w:hyperlink w:anchor="_Toc356802819" w:history="1">
            <w:r w:rsidR="00C808A4" w:rsidRPr="00FE65F4">
              <w:rPr>
                <w:rStyle w:val="Hipervnculo"/>
                <w:rFonts w:ascii="Garamond" w:hAnsi="Garamond"/>
                <w:noProof/>
              </w:rPr>
              <w:t>Tendido Hidráulico</w:t>
            </w:r>
          </w:hyperlink>
        </w:p>
        <w:p w:rsidR="00C808A4" w:rsidRDefault="00167C0F">
          <w:pPr>
            <w:pStyle w:val="TDC2"/>
            <w:rPr>
              <w:noProof/>
              <w:color w:val="auto"/>
              <w:lang w:eastAsia="es-MX"/>
            </w:rPr>
          </w:pPr>
          <w:hyperlink w:anchor="_Toc356802820" w:history="1">
            <w:r w:rsidR="00C808A4" w:rsidRPr="00FE65F4">
              <w:rPr>
                <w:rStyle w:val="Hipervnculo"/>
                <w:rFonts w:ascii="Garamond" w:hAnsi="Garamond"/>
                <w:noProof/>
              </w:rPr>
              <w:t>Tendido Seguridad</w:t>
            </w:r>
          </w:hyperlink>
        </w:p>
        <w:p w:rsidR="00C808A4" w:rsidRDefault="00167C0F">
          <w:pPr>
            <w:pStyle w:val="TDC1"/>
            <w:tabs>
              <w:tab w:val="right" w:leader="dot" w:pos="9061"/>
            </w:tabs>
            <w:rPr>
              <w:b w:val="0"/>
              <w:bCs w:val="0"/>
              <w:noProof/>
              <w:color w:val="auto"/>
              <w:sz w:val="22"/>
              <w:szCs w:val="22"/>
              <w:lang w:eastAsia="es-MX"/>
            </w:rPr>
          </w:pPr>
          <w:hyperlink w:anchor="_Toc356802821" w:history="1">
            <w:r w:rsidR="00C808A4" w:rsidRPr="00FE65F4">
              <w:rPr>
                <w:rStyle w:val="Hipervnculo"/>
                <w:rFonts w:ascii="Century Gothic" w:hAnsi="Century Gothic"/>
                <w:noProof/>
              </w:rPr>
              <w:t>Propuesta de Solución</w:t>
            </w:r>
            <w:r w:rsidR="00C808A4">
              <w:rPr>
                <w:noProof/>
                <w:webHidden/>
              </w:rPr>
              <w:tab/>
            </w:r>
            <w:r w:rsidR="00C808A4">
              <w:rPr>
                <w:noProof/>
                <w:webHidden/>
              </w:rPr>
              <w:fldChar w:fldCharType="begin"/>
            </w:r>
            <w:r w:rsidR="00C808A4">
              <w:rPr>
                <w:noProof/>
                <w:webHidden/>
              </w:rPr>
              <w:instrText xml:space="preserve"> PAGEREF _Toc356802821 \h </w:instrText>
            </w:r>
            <w:r w:rsidR="00C808A4">
              <w:rPr>
                <w:noProof/>
                <w:webHidden/>
              </w:rPr>
            </w:r>
            <w:r w:rsidR="00C808A4">
              <w:rPr>
                <w:noProof/>
                <w:webHidden/>
              </w:rPr>
              <w:fldChar w:fldCharType="separate"/>
            </w:r>
            <w:r w:rsidR="004807EE">
              <w:rPr>
                <w:noProof/>
                <w:webHidden/>
              </w:rPr>
              <w:t>23</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22" w:history="1">
            <w:r w:rsidR="00C808A4" w:rsidRPr="00FE65F4">
              <w:rPr>
                <w:rStyle w:val="Hipervnculo"/>
                <w:rFonts w:ascii="Century Gothic" w:hAnsi="Century Gothic"/>
                <w:noProof/>
              </w:rPr>
              <w:t>Justificación</w:t>
            </w:r>
            <w:r w:rsidR="00C808A4">
              <w:rPr>
                <w:noProof/>
                <w:webHidden/>
              </w:rPr>
              <w:tab/>
            </w:r>
            <w:r w:rsidR="00C808A4">
              <w:rPr>
                <w:noProof/>
                <w:webHidden/>
              </w:rPr>
              <w:fldChar w:fldCharType="begin"/>
            </w:r>
            <w:r w:rsidR="00C808A4">
              <w:rPr>
                <w:noProof/>
                <w:webHidden/>
              </w:rPr>
              <w:instrText xml:space="preserve"> PAGEREF _Toc356802822 \h </w:instrText>
            </w:r>
            <w:r w:rsidR="00C808A4">
              <w:rPr>
                <w:noProof/>
                <w:webHidden/>
              </w:rPr>
            </w:r>
            <w:r w:rsidR="00C808A4">
              <w:rPr>
                <w:noProof/>
                <w:webHidden/>
              </w:rPr>
              <w:fldChar w:fldCharType="separate"/>
            </w:r>
            <w:r w:rsidR="004807EE">
              <w:rPr>
                <w:noProof/>
                <w:webHidden/>
              </w:rPr>
              <w:t>24</w:t>
            </w:r>
            <w:r w:rsidR="00C808A4">
              <w:rPr>
                <w:noProof/>
                <w:webHidden/>
              </w:rPr>
              <w:fldChar w:fldCharType="end"/>
            </w:r>
          </w:hyperlink>
        </w:p>
        <w:p w:rsidR="00C808A4" w:rsidRDefault="00167C0F">
          <w:pPr>
            <w:pStyle w:val="TDC1"/>
            <w:tabs>
              <w:tab w:val="right" w:leader="dot" w:pos="9061"/>
            </w:tabs>
            <w:rPr>
              <w:b w:val="0"/>
              <w:bCs w:val="0"/>
              <w:noProof/>
              <w:color w:val="auto"/>
              <w:sz w:val="22"/>
              <w:szCs w:val="22"/>
              <w:lang w:eastAsia="es-MX"/>
            </w:rPr>
          </w:pPr>
          <w:hyperlink w:anchor="_Toc356802823" w:history="1">
            <w:r w:rsidR="00C808A4" w:rsidRPr="00FE65F4">
              <w:rPr>
                <w:rStyle w:val="Hipervnculo"/>
                <w:rFonts w:ascii="Century Gothic" w:hAnsi="Century Gothic"/>
                <w:noProof/>
              </w:rPr>
              <w:t>Conclusiones</w:t>
            </w:r>
            <w:r w:rsidR="00C808A4">
              <w:rPr>
                <w:noProof/>
                <w:webHidden/>
              </w:rPr>
              <w:tab/>
            </w:r>
            <w:r w:rsidR="00C808A4">
              <w:rPr>
                <w:noProof/>
                <w:webHidden/>
              </w:rPr>
              <w:fldChar w:fldCharType="begin"/>
            </w:r>
            <w:r w:rsidR="00C808A4">
              <w:rPr>
                <w:noProof/>
                <w:webHidden/>
              </w:rPr>
              <w:instrText xml:space="preserve"> PAGEREF _Toc356802823 \h </w:instrText>
            </w:r>
            <w:r w:rsidR="00C808A4">
              <w:rPr>
                <w:noProof/>
                <w:webHidden/>
              </w:rPr>
            </w:r>
            <w:r w:rsidR="00C808A4">
              <w:rPr>
                <w:noProof/>
                <w:webHidden/>
              </w:rPr>
              <w:fldChar w:fldCharType="separate"/>
            </w:r>
            <w:r w:rsidR="004807EE">
              <w:rPr>
                <w:noProof/>
                <w:webHidden/>
              </w:rPr>
              <w:t>25</w:t>
            </w:r>
            <w:r w:rsidR="00C808A4">
              <w:rPr>
                <w:noProof/>
                <w:webHidden/>
              </w:rPr>
              <w:fldChar w:fldCharType="end"/>
            </w:r>
          </w:hyperlink>
        </w:p>
        <w:p w:rsidR="00843104" w:rsidRPr="005A5703" w:rsidRDefault="005F2B03" w:rsidP="00C011C7">
          <w:pPr>
            <w:pStyle w:val="TDC2"/>
            <w:sectPr w:rsidR="00843104" w:rsidRPr="005A5703">
              <w:footerReference w:type="first" r:id="rId17"/>
              <w:pgSz w:w="11907" w:h="16839" w:code="1"/>
              <w:pgMar w:top="1148" w:right="1418" w:bottom="1148" w:left="1418" w:header="709" w:footer="612" w:gutter="0"/>
              <w:pgNumType w:start="0"/>
              <w:cols w:space="720"/>
              <w:titlePg/>
              <w:docGrid w:linePitch="360"/>
            </w:sectPr>
          </w:pPr>
          <w:r w:rsidRPr="005A5703">
            <w:rPr>
              <w:b/>
              <w:bCs/>
              <w:sz w:val="26"/>
              <w:szCs w:val="26"/>
            </w:rPr>
            <w:fldChar w:fldCharType="end"/>
          </w:r>
        </w:p>
      </w:sdtContent>
    </w:sdt>
    <w:p w:rsidR="00843104" w:rsidRDefault="00BF408B" w:rsidP="00FA4ECE">
      <w:pPr>
        <w:pStyle w:val="Ttulo1"/>
        <w:rPr>
          <w:rFonts w:ascii="Century Gothic" w:hAnsi="Century Gothic"/>
          <w:color w:val="F24F4F"/>
        </w:rPr>
      </w:pPr>
      <w:bookmarkStart w:id="0" w:name="_Toc356802795"/>
      <w:r w:rsidRPr="003A21A1">
        <w:rPr>
          <w:rFonts w:ascii="Century Gothic" w:hAnsi="Century Gothic"/>
          <w:color w:val="F24F4F"/>
          <w:u w:val="single"/>
        </w:rPr>
        <w:lastRenderedPageBreak/>
        <w:t>Introducción</w:t>
      </w:r>
      <w:bookmarkEnd w:id="0"/>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843104"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843104" w:rsidRPr="005A5703" w:rsidRDefault="00843104" w:rsidP="00604A53">
            <w:pPr>
              <w:pStyle w:val="Icono"/>
              <w:spacing w:line="360" w:lineRule="auto"/>
              <w:rPr>
                <w:u w:val="double"/>
              </w:rPr>
            </w:pPr>
          </w:p>
        </w:tc>
        <w:tc>
          <w:tcPr>
            <w:tcW w:w="4655" w:type="pct"/>
            <w:shd w:val="clear" w:color="auto" w:fill="E4E3E2" w:themeFill="background2"/>
          </w:tcPr>
          <w:p w:rsidR="00604A53" w:rsidRDefault="00604A53"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p w:rsidR="002D39B1" w:rsidRPr="003A1EFA" w:rsidRDefault="002D39B1"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A medida que avanzamos por la diferentes etapas en nuestra licenciatura, hemos aprendido el cómo desarrollar software no solo de calidad, sino también software funcional, es evidente que a medida que vamos descubriendo nuevas formas de desarrollo e implementación sabemos identificar problemas y gracias a esto podemos  dar propuestas de solución.</w:t>
            </w:r>
          </w:p>
          <w:p w:rsidR="002D39B1" w:rsidRPr="003A1EFA" w:rsidRDefault="002D39B1"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 xml:space="preserve">El automatizar es parte importante de una organización por ello el </w:t>
            </w:r>
            <w:r w:rsidRPr="003A1EFA">
              <w:rPr>
                <w:b/>
                <w:i w:val="0"/>
                <w:sz w:val="24"/>
                <w:szCs w:val="24"/>
              </w:rPr>
              <w:t>GRUPO CONCRETERO EURA S.A. DE C.V.</w:t>
            </w:r>
            <w:r w:rsidRPr="003A1EFA">
              <w:rPr>
                <w:i w:val="0"/>
                <w:sz w:val="24"/>
                <w:szCs w:val="24"/>
              </w:rPr>
              <w:t xml:space="preserve"> decide hacer este proceso. </w:t>
            </w:r>
          </w:p>
          <w:p w:rsidR="00843104" w:rsidRPr="005A5703" w:rsidRDefault="002D39B1"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pPr>
            <w:r w:rsidRPr="003A1EFA">
              <w:rPr>
                <w:i w:val="0"/>
                <w:sz w:val="24"/>
                <w:szCs w:val="24"/>
              </w:rPr>
              <w:t>Gracias a los conocimientos adquiridos durante el semestre en la asignatura “GESTIÓN DE PROYECTOS”, con la licenciada Norma Laura Salazar Viveros, aprendimos como administrar el desarrollo de un proyecto, por ende nos atrevimos a buscar una empresa que nos permitiera el desarrollo e implementación de un software dentro de su empresa. Por consecuencia estos últimos meses sea estado trabajando en la elaboración e implementación de sistema de información en la empresa EURA y que este esté enlazado en red, este sistema colaborara con el establecimiento antes mencionado en la optimización de distintas tareas diarias, de igual manera facilitara el control y el proceso de ventas.</w:t>
            </w:r>
          </w:p>
        </w:tc>
      </w:tr>
    </w:tbl>
    <w:p w:rsidR="000E7281" w:rsidRDefault="000E7281" w:rsidP="000E7281"/>
    <w:p w:rsidR="00C82B9F" w:rsidRDefault="00C82B9F" w:rsidP="000E7281"/>
    <w:p w:rsidR="00C82B9F" w:rsidRDefault="00C82B9F" w:rsidP="000E7281"/>
    <w:p w:rsidR="00C82B9F" w:rsidRDefault="00C82B9F" w:rsidP="000E7281"/>
    <w:p w:rsidR="00C82B9F" w:rsidRDefault="00C82B9F" w:rsidP="000E7281"/>
    <w:p w:rsidR="00C82B9F" w:rsidRDefault="00C82B9F" w:rsidP="000E7281"/>
    <w:p w:rsidR="000E7281" w:rsidRPr="005A5703" w:rsidRDefault="000E7281" w:rsidP="000E7281">
      <w:pPr>
        <w:pStyle w:val="Ttulo1"/>
      </w:pPr>
      <w:bookmarkStart w:id="1" w:name="_Toc356802796"/>
      <w:r>
        <w:rPr>
          <w:rFonts w:ascii="Century Gothic" w:hAnsi="Century Gothic"/>
          <w:color w:val="F24F4F"/>
        </w:rPr>
        <w:lastRenderedPageBreak/>
        <w:t>Antecedentes</w:t>
      </w:r>
      <w:bookmarkEnd w:id="1"/>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843104"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843104" w:rsidRPr="003A1EFA" w:rsidRDefault="00843104">
            <w:pPr>
              <w:pStyle w:val="Icono"/>
            </w:pPr>
          </w:p>
          <w:p w:rsidR="00E12B3E" w:rsidRPr="003A1EFA" w:rsidRDefault="00E12B3E">
            <w:pPr>
              <w:pStyle w:val="Icono"/>
            </w:pPr>
          </w:p>
          <w:p w:rsidR="00E12B3E" w:rsidRPr="003A1EFA" w:rsidRDefault="00E12B3E">
            <w:pPr>
              <w:pStyle w:val="Icono"/>
            </w:pPr>
          </w:p>
        </w:tc>
        <w:tc>
          <w:tcPr>
            <w:tcW w:w="4655" w:type="pct"/>
            <w:shd w:val="clear" w:color="auto" w:fill="E4E3E2" w:themeFill="background2"/>
          </w:tcPr>
          <w:p w:rsidR="00E12B3E" w:rsidRPr="003A1EFA" w:rsidRDefault="00E12B3E" w:rsidP="00661DBB">
            <w:pPr>
              <w:pStyle w:val="Textodelasugerencia"/>
              <w:cnfStyle w:val="000000000000" w:firstRow="0" w:lastRow="0" w:firstColumn="0" w:lastColumn="0" w:oddVBand="0" w:evenVBand="0" w:oddHBand="0" w:evenHBand="0" w:firstRowFirstColumn="0" w:firstRowLastColumn="0" w:lastRowFirstColumn="0" w:lastRowLastColumn="0"/>
              <w:rPr>
                <w:i w:val="0"/>
              </w:rPr>
            </w:pPr>
          </w:p>
          <w:p w:rsidR="00E12B3E" w:rsidRPr="003A1EFA" w:rsidRDefault="00E12B3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Concrete</w:t>
            </w:r>
            <w:r w:rsidR="00503EE0" w:rsidRPr="003A1EFA">
              <w:rPr>
                <w:i w:val="0"/>
                <w:sz w:val="24"/>
                <w:szCs w:val="24"/>
              </w:rPr>
              <w:t>ra</w:t>
            </w:r>
            <w:r w:rsidRPr="003A1EFA">
              <w:rPr>
                <w:i w:val="0"/>
                <w:sz w:val="24"/>
                <w:szCs w:val="24"/>
              </w:rPr>
              <w:t xml:space="preserve"> </w:t>
            </w:r>
            <w:r w:rsidR="003A0F9B" w:rsidRPr="003A1EFA">
              <w:rPr>
                <w:i w:val="0"/>
                <w:sz w:val="24"/>
                <w:szCs w:val="24"/>
              </w:rPr>
              <w:t>Eura S.A</w:t>
            </w:r>
            <w:r w:rsidRPr="003A1EFA">
              <w:rPr>
                <w:i w:val="0"/>
                <w:sz w:val="24"/>
                <w:szCs w:val="24"/>
              </w:rPr>
              <w:t xml:space="preserve">. de C.V. Es una empresa orgullosamente hidalguense dedicada a brindar soluciones en concreto y agregados. Fundada en el año 1995, la empresa se ha consolidado como una de las principales proveedoras de soluciones en concreto y agregados en los sectores vivienda, minería e infraestructura a nivel estatal. </w:t>
            </w:r>
          </w:p>
          <w:p w:rsidR="00E12B3E" w:rsidRPr="003A1EFA" w:rsidRDefault="00E12B3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b/>
                <w:i w:val="0"/>
                <w:sz w:val="24"/>
                <w:szCs w:val="24"/>
              </w:rPr>
            </w:pPr>
            <w:r w:rsidRPr="003A1EFA">
              <w:rPr>
                <w:b/>
                <w:i w:val="0"/>
                <w:sz w:val="24"/>
                <w:szCs w:val="24"/>
              </w:rPr>
              <w:t>“Somos una empresa concretera "independiente", es decir, no contamos con relación directa con ninguna empresa cementera, lo cual nos permite libertad para adquirir el cemento del distribuidor que ofrezca el mejor producto en las mejores condiciones y por lo tanto operar con flexibilidad a cualquier punto de la república.</w:t>
            </w:r>
          </w:p>
          <w:p w:rsidR="00E12B3E" w:rsidRPr="003A1EFA" w:rsidRDefault="00E12B3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b/>
                <w:i w:val="0"/>
                <w:sz w:val="24"/>
                <w:szCs w:val="24"/>
              </w:rPr>
            </w:pPr>
            <w:r w:rsidRPr="003A1EFA">
              <w:rPr>
                <w:b/>
                <w:i w:val="0"/>
                <w:sz w:val="24"/>
                <w:szCs w:val="24"/>
              </w:rPr>
              <w:t>Desde el inicio de nuestras operaciones, el compromiso de Eura hacia sus clientes ha sido el entregar productos y servicios de alta calidad, para lo cual nos regimos bajo los más altos estándares internacionales de la industria. Si bien Eura es conocida principalmente por la producción y distribución de concreto premezclado en Hidalgo, Eura cuenta con unidades de negocio de gran importancia y competitividad para satisfacer las necesidades del sector construcción”.</w:t>
            </w:r>
          </w:p>
          <w:p w:rsidR="00E12B3E" w:rsidRPr="003A1EFA" w:rsidRDefault="00E12B3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b/>
                <w:i w:val="0"/>
                <w:sz w:val="24"/>
                <w:szCs w:val="24"/>
              </w:rPr>
            </w:pPr>
            <w:r w:rsidRPr="003A1EFA">
              <w:rPr>
                <w:b/>
                <w:i w:val="0"/>
                <w:sz w:val="24"/>
                <w:szCs w:val="24"/>
              </w:rPr>
              <w:t>Gerente Administrativo Salvador Monroy Bustos.</w:t>
            </w:r>
          </w:p>
          <w:p w:rsidR="00E12B3E" w:rsidRPr="003A1EFA" w:rsidRDefault="00E12B3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 xml:space="preserve">Eura participa activamente en la línea de Proyectos, la cual suministra concreto y agregados a clientes en grandes proyectos de infraestructura, requiriendo de altos volúmenes con complejas especificaciones tanto de concreto como de agregados. Eura cuenta con maquinaria de última generación para atender los </w:t>
            </w:r>
            <w:r w:rsidRPr="003A1EFA">
              <w:rPr>
                <w:i w:val="0"/>
                <w:sz w:val="24"/>
                <w:szCs w:val="24"/>
              </w:rPr>
              <w:lastRenderedPageBreak/>
              <w:t>estrictos requerimientos característicos de esta línea de negocio.</w:t>
            </w:r>
          </w:p>
          <w:p w:rsidR="00661DBB" w:rsidRPr="003A1EFA" w:rsidRDefault="00657EF7"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El grupo C</w:t>
            </w:r>
            <w:r w:rsidR="00661DBB" w:rsidRPr="003A1EFA">
              <w:rPr>
                <w:i w:val="0"/>
                <w:sz w:val="24"/>
                <w:szCs w:val="24"/>
              </w:rPr>
              <w:t>oncretero Eura S.A. de C.V.  Actualmente está trabajando con un software llamado Excel, en el cual se registran la mayoría de los movimientos que s</w:t>
            </w:r>
            <w:r w:rsidRPr="003A1EFA">
              <w:rPr>
                <w:i w:val="0"/>
                <w:sz w:val="24"/>
                <w:szCs w:val="24"/>
              </w:rPr>
              <w:t>e presentan en ventas y pedidos.</w:t>
            </w:r>
          </w:p>
          <w:p w:rsidR="00657EF7" w:rsidRPr="003A1EFA" w:rsidRDefault="00661DBB"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3A1EFA">
              <w:rPr>
                <w:i w:val="0"/>
                <w:sz w:val="24"/>
                <w:szCs w:val="24"/>
              </w:rPr>
              <w:t xml:space="preserve">Se pudo notar que no tienen un sistema de información como tal, y que unos de los procesos o forma </w:t>
            </w:r>
            <w:r w:rsidR="00657EF7" w:rsidRPr="003A1EFA">
              <w:rPr>
                <w:i w:val="0"/>
                <w:sz w:val="24"/>
                <w:szCs w:val="24"/>
              </w:rPr>
              <w:t xml:space="preserve">de </w:t>
            </w:r>
            <w:r w:rsidRPr="003A1EFA">
              <w:rPr>
                <w:i w:val="0"/>
                <w:sz w:val="24"/>
                <w:szCs w:val="24"/>
              </w:rPr>
              <w:t xml:space="preserve">operar </w:t>
            </w:r>
            <w:r w:rsidR="00657EF7" w:rsidRPr="003A1EFA">
              <w:rPr>
                <w:i w:val="0"/>
                <w:sz w:val="24"/>
                <w:szCs w:val="24"/>
              </w:rPr>
              <w:t>son</w:t>
            </w:r>
            <w:r w:rsidRPr="003A1EFA">
              <w:rPr>
                <w:i w:val="0"/>
                <w:sz w:val="24"/>
                <w:szCs w:val="24"/>
              </w:rPr>
              <w:t xml:space="preserve"> a través de hojas de Excel y posteriormente se imprime y estas hojas se dirigen a otra </w:t>
            </w:r>
            <w:r w:rsidR="00657EF7" w:rsidRPr="003A1EFA">
              <w:rPr>
                <w:i w:val="0"/>
                <w:sz w:val="24"/>
                <w:szCs w:val="24"/>
              </w:rPr>
              <w:t>oficina, así mismo identificamos que debido a que no tienen un sistema de información que trabaje en red, se utiliza demasiados insumos, como son tinta y hojas y por consecuencia esto genera un gasto innecesario.</w:t>
            </w:r>
          </w:p>
          <w:p w:rsidR="00657EF7" w:rsidRPr="003A1EFA" w:rsidRDefault="00657EF7"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rPr>
            </w:pPr>
            <w:r w:rsidRPr="003A1EFA">
              <w:rPr>
                <w:i w:val="0"/>
                <w:sz w:val="24"/>
                <w:szCs w:val="24"/>
              </w:rPr>
              <w:t>Nosotros como desarrolladores de sistemas de información nos presentamos con el Gerente Administrativo Salvador Monroy Bustos, para ofrecerle la implementación de un software que automatice todos sus procesos, y con esto sus registros podrán hacerlos en uno solo sistema y ya no gastaran tantos insumos, además de que el sistema trabajara en red y podrán consultar en todo momento la información requerida en cada oficina</w:t>
            </w:r>
            <w:r w:rsidRPr="003A1EFA">
              <w:rPr>
                <w:i w:val="0"/>
              </w:rPr>
              <w:t>.</w:t>
            </w:r>
          </w:p>
          <w:p w:rsidR="00661DBB" w:rsidRPr="003A1EFA" w:rsidRDefault="00661DBB" w:rsidP="00661DBB">
            <w:pPr>
              <w:pStyle w:val="Textodelasugerencia"/>
              <w:cnfStyle w:val="000000000000" w:firstRow="0" w:lastRow="0" w:firstColumn="0" w:lastColumn="0" w:oddVBand="0" w:evenVBand="0" w:oddHBand="0" w:evenHBand="0" w:firstRowFirstColumn="0" w:firstRowLastColumn="0" w:lastRowFirstColumn="0" w:lastRowLastColumn="0"/>
              <w:rPr>
                <w:i w:val="0"/>
              </w:rPr>
            </w:pPr>
          </w:p>
        </w:tc>
      </w:tr>
    </w:tbl>
    <w:p w:rsidR="00604A53" w:rsidRDefault="00604A53" w:rsidP="000D4682"/>
    <w:p w:rsidR="00604A53" w:rsidRDefault="00604A53">
      <w:r>
        <w:br w:type="page"/>
      </w:r>
    </w:p>
    <w:p w:rsidR="000D4682" w:rsidRPr="005A5703" w:rsidRDefault="000D4682" w:rsidP="000D4682"/>
    <w:p w:rsidR="000D4682" w:rsidRPr="005A5703" w:rsidRDefault="000D4682" w:rsidP="000D4682">
      <w:pPr>
        <w:pStyle w:val="Ttulo2"/>
      </w:pPr>
      <w:bookmarkStart w:id="2" w:name="_Toc356802797"/>
      <w:r w:rsidRPr="000D4682">
        <w:rPr>
          <w:rFonts w:ascii="Garamond" w:hAnsi="Garamond"/>
          <w:color w:val="4C483D"/>
        </w:rPr>
        <w:t>Logotipo de Grupo Concretero Eura S.A. de C.V.</w:t>
      </w:r>
      <w:bookmarkEnd w:id="2"/>
    </w:p>
    <w:p w:rsidR="00843104" w:rsidRDefault="00843104"/>
    <w:p w:rsidR="000D4682" w:rsidRDefault="000D4682">
      <w:pPr>
        <w:rPr>
          <w:b/>
          <w:i/>
        </w:rPr>
      </w:pPr>
      <w:r w:rsidRPr="000D4682">
        <w:rPr>
          <w:b/>
          <w:i/>
          <w:noProof/>
          <w:lang w:eastAsia="es-MX"/>
        </w:rPr>
        <w:drawing>
          <wp:inline distT="0" distB="0" distL="0" distR="0">
            <wp:extent cx="5760085" cy="4318798"/>
            <wp:effectExtent l="0" t="0" r="0" b="5715"/>
            <wp:docPr id="4" name="Imagen 4" descr="C:\Users\Honoria\Documents\images\DCIM\103APPLE\IMG_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ia\Documents\images\DCIM\103APPLE\IMG_373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p>
    <w:p w:rsidR="000D4682" w:rsidRDefault="000D4682">
      <w:pPr>
        <w:rPr>
          <w:b/>
          <w:i/>
        </w:rPr>
      </w:pPr>
    </w:p>
    <w:p w:rsidR="000D4682" w:rsidRDefault="000D4682">
      <w:pPr>
        <w:rPr>
          <w:b/>
          <w:i/>
        </w:rPr>
      </w:pPr>
    </w:p>
    <w:p w:rsidR="004D0969" w:rsidRPr="004D0969" w:rsidRDefault="004D0969" w:rsidP="004D0969">
      <w:pPr>
        <w:spacing w:after="0" w:line="240" w:lineRule="auto"/>
        <w:jc w:val="center"/>
        <w:rPr>
          <w:rFonts w:ascii="Times New Roman" w:eastAsia="Times New Roman" w:hAnsi="Times New Roman" w:cs="Times New Roman"/>
          <w:color w:val="auto"/>
          <w:sz w:val="24"/>
          <w:szCs w:val="24"/>
          <w:lang w:eastAsia="es-MX"/>
        </w:rPr>
      </w:pPr>
    </w:p>
    <w:p w:rsidR="000D4682" w:rsidRDefault="000D4682">
      <w:pPr>
        <w:rPr>
          <w:b/>
          <w:i/>
        </w:rPr>
      </w:pPr>
    </w:p>
    <w:p w:rsidR="000D4682" w:rsidRPr="005A5703" w:rsidRDefault="000D4682" w:rsidP="000D4682">
      <w:pPr>
        <w:pStyle w:val="Ttulo2"/>
      </w:pPr>
      <w:bookmarkStart w:id="3" w:name="_Toc356802798"/>
      <w:r>
        <w:rPr>
          <w:rFonts w:ascii="Garamond" w:hAnsi="Garamond"/>
          <w:color w:val="4C483D"/>
        </w:rPr>
        <w:lastRenderedPageBreak/>
        <w:t>Fabrica</w:t>
      </w:r>
      <w:bookmarkEnd w:id="3"/>
    </w:p>
    <w:p w:rsidR="000D4682" w:rsidRPr="005A5703" w:rsidRDefault="000D4682" w:rsidP="000D4682">
      <w:r w:rsidRPr="000D4682">
        <w:rPr>
          <w:noProof/>
          <w:lang w:eastAsia="es-MX"/>
        </w:rPr>
        <w:drawing>
          <wp:inline distT="0" distB="0" distL="0" distR="0">
            <wp:extent cx="5760085" cy="4318798"/>
            <wp:effectExtent l="0" t="0" r="0" b="5715"/>
            <wp:docPr id="5" name="Imagen 5" descr="C:\Users\Honoria\Documents\images\DCIM\103APPLE\IMG_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oria\Documents\images\DCIM\103APPLE\IMG_374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r w:rsidRPr="000D4682">
        <w:rPr>
          <w:noProof/>
          <w:lang w:eastAsia="es-MX"/>
        </w:rPr>
        <w:drawing>
          <wp:inline distT="0" distB="0" distL="0" distR="0">
            <wp:extent cx="5760085" cy="4318798"/>
            <wp:effectExtent l="0" t="0" r="0" b="5715"/>
            <wp:docPr id="6" name="Imagen 6" descr="C:\Users\Honoria\Documents\images\DCIM\103APPLE\IMG_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oria\Documents\images\DCIM\103APPLE\IMG_374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p>
    <w:p w:rsidR="000D4682" w:rsidRPr="005A5703" w:rsidRDefault="000D4682" w:rsidP="000D4682">
      <w:pPr>
        <w:pStyle w:val="Ttulo2"/>
      </w:pPr>
      <w:bookmarkStart w:id="4" w:name="_Toc356802799"/>
      <w:r>
        <w:rPr>
          <w:rFonts w:ascii="Garamond" w:hAnsi="Garamond"/>
          <w:color w:val="4C483D"/>
        </w:rPr>
        <w:lastRenderedPageBreak/>
        <w:t>Oficinas</w:t>
      </w:r>
      <w:bookmarkEnd w:id="4"/>
    </w:p>
    <w:p w:rsidR="000D4682" w:rsidRDefault="000D4682" w:rsidP="000D4682">
      <w:r w:rsidRPr="000D4682">
        <w:rPr>
          <w:noProof/>
          <w:lang w:eastAsia="es-MX"/>
        </w:rPr>
        <w:drawing>
          <wp:inline distT="0" distB="0" distL="0" distR="0">
            <wp:extent cx="5760085" cy="4318798"/>
            <wp:effectExtent l="0" t="0" r="0" b="5715"/>
            <wp:docPr id="7" name="Imagen 7" descr="C:\Users\Honoria\Documents\images\DCIM\103APPLE\IMG_3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oria\Documents\images\DCIM\103APPLE\IMG_374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p>
    <w:p w:rsidR="000D4682" w:rsidRPr="005A5703" w:rsidRDefault="000D4682" w:rsidP="000D4682">
      <w:r w:rsidRPr="000D4682">
        <w:rPr>
          <w:noProof/>
          <w:lang w:eastAsia="es-MX"/>
        </w:rPr>
        <w:drawing>
          <wp:inline distT="0" distB="0" distL="0" distR="0">
            <wp:extent cx="5760085" cy="4318798"/>
            <wp:effectExtent l="0" t="0" r="0" b="5715"/>
            <wp:docPr id="8" name="Imagen 8" descr="C:\Users\Honoria\Documents\images\DCIM\103APPLE\IMG_3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oria\Documents\images\DCIM\103APPLE\IMG_373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p>
    <w:p w:rsidR="000D4682" w:rsidRPr="005A5703" w:rsidRDefault="000D4682" w:rsidP="000D4682">
      <w:pPr>
        <w:pStyle w:val="Ttulo2"/>
      </w:pPr>
      <w:bookmarkStart w:id="5" w:name="_Toc356802800"/>
      <w:r>
        <w:rPr>
          <w:rFonts w:ascii="Garamond" w:hAnsi="Garamond"/>
          <w:color w:val="4C483D"/>
        </w:rPr>
        <w:lastRenderedPageBreak/>
        <w:t>Almacén</w:t>
      </w:r>
      <w:bookmarkEnd w:id="5"/>
    </w:p>
    <w:p w:rsidR="000D4682" w:rsidRDefault="000D4682">
      <w:pPr>
        <w:rPr>
          <w:b/>
          <w:i/>
        </w:rPr>
      </w:pPr>
      <w:r w:rsidRPr="000D4682">
        <w:rPr>
          <w:b/>
          <w:i/>
          <w:noProof/>
          <w:lang w:eastAsia="es-MX"/>
        </w:rPr>
        <w:drawing>
          <wp:inline distT="0" distB="0" distL="0" distR="0">
            <wp:extent cx="5760085" cy="4318798"/>
            <wp:effectExtent l="0" t="0" r="0" b="5715"/>
            <wp:docPr id="9" name="Imagen 9" descr="C:\Users\Honoria\Documents\images\DCIM\103APPLE\IMG_3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oria\Documents\images\DCIM\103APPLE\IMG_374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4318798"/>
                    </a:xfrm>
                    <a:prstGeom prst="rect">
                      <a:avLst/>
                    </a:prstGeom>
                    <a:noFill/>
                    <a:ln>
                      <a:noFill/>
                    </a:ln>
                  </pic:spPr>
                </pic:pic>
              </a:graphicData>
            </a:graphic>
          </wp:inline>
        </w:drawing>
      </w:r>
    </w:p>
    <w:p w:rsidR="000D4682" w:rsidRPr="005A5703" w:rsidRDefault="000D4682" w:rsidP="000D4682">
      <w:pPr>
        <w:pStyle w:val="Ttulo2"/>
      </w:pPr>
      <w:bookmarkStart w:id="6" w:name="_Toc356802801"/>
      <w:r>
        <w:rPr>
          <w:rFonts w:ascii="Garamond" w:hAnsi="Garamond"/>
          <w:color w:val="4C483D"/>
        </w:rPr>
        <w:t>Almacén</w:t>
      </w:r>
      <w:bookmarkEnd w:id="6"/>
    </w:p>
    <w:p w:rsidR="000D4682" w:rsidRPr="000D4682" w:rsidRDefault="000D4682">
      <w:pPr>
        <w:rPr>
          <w:b/>
          <w:i/>
        </w:rPr>
      </w:pPr>
      <w:r w:rsidRPr="000D4682">
        <w:rPr>
          <w:b/>
          <w:i/>
          <w:noProof/>
          <w:lang w:eastAsia="es-MX"/>
        </w:rPr>
        <w:drawing>
          <wp:inline distT="0" distB="0" distL="0" distR="0">
            <wp:extent cx="3832895" cy="2873829"/>
            <wp:effectExtent l="3492" t="0" r="0" b="0"/>
            <wp:docPr id="11" name="Imagen 11" descr="C:\Users\Honoria\Documents\images\DCIM\103APPLE\IMG_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oria\Documents\images\DCIM\103APPLE\IMG_374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833950" cy="2874620"/>
                    </a:xfrm>
                    <a:prstGeom prst="rect">
                      <a:avLst/>
                    </a:prstGeom>
                    <a:noFill/>
                    <a:ln>
                      <a:noFill/>
                    </a:ln>
                  </pic:spPr>
                </pic:pic>
              </a:graphicData>
            </a:graphic>
          </wp:inline>
        </w:drawing>
      </w:r>
    </w:p>
    <w:p w:rsidR="000E7281" w:rsidRPr="005A5703" w:rsidRDefault="000E7281" w:rsidP="000E7281">
      <w:pPr>
        <w:pStyle w:val="Ttulo1"/>
      </w:pPr>
      <w:bookmarkStart w:id="7" w:name="_Toc356802802"/>
      <w:r>
        <w:rPr>
          <w:rFonts w:ascii="Century Gothic" w:hAnsi="Century Gothic"/>
          <w:color w:val="F24F4F"/>
        </w:rPr>
        <w:lastRenderedPageBreak/>
        <w:t>Misión</w:t>
      </w:r>
      <w:bookmarkEnd w:id="7"/>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843104"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843104" w:rsidRPr="00C82B9F" w:rsidRDefault="00843104">
            <w:pPr>
              <w:pStyle w:val="Sinespaciado"/>
              <w:spacing w:before="40"/>
              <w:rPr>
                <w:sz w:val="24"/>
                <w:szCs w:val="24"/>
                <w:lang w:val="es-MX"/>
              </w:rPr>
            </w:pPr>
          </w:p>
        </w:tc>
        <w:tc>
          <w:tcPr>
            <w:tcW w:w="4655" w:type="pct"/>
            <w:shd w:val="clear" w:color="auto" w:fill="E4E3E2" w:themeFill="background2"/>
            <w:vAlign w:val="center"/>
          </w:tcPr>
          <w:p w:rsidR="00843104" w:rsidRPr="006E3175" w:rsidRDefault="00C62BF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6E3175">
              <w:rPr>
                <w:i w:val="0"/>
                <w:sz w:val="24"/>
                <w:szCs w:val="24"/>
              </w:rPr>
              <w:t>Brindar a nuestros clientes soluciones integrales y de alta calidad en concreto premezclado, agregados y productos de concreto mediante un servicio personalizado, creando valor para nuestros accionistas y trabajadores.</w:t>
            </w:r>
          </w:p>
        </w:tc>
      </w:tr>
    </w:tbl>
    <w:p w:rsidR="00843104" w:rsidRPr="005A5703" w:rsidRDefault="00843104"/>
    <w:p w:rsidR="000E7281" w:rsidRPr="005A5703" w:rsidRDefault="003A21A1" w:rsidP="000E7281">
      <w:pPr>
        <w:pStyle w:val="Ttulo1"/>
      </w:pPr>
      <w:bookmarkStart w:id="8" w:name="_Toc356802803"/>
      <w:r>
        <w:rPr>
          <w:rFonts w:ascii="Century Gothic" w:hAnsi="Century Gothic"/>
          <w:color w:val="F24F4F"/>
        </w:rPr>
        <w:t>V</w:t>
      </w:r>
      <w:r w:rsidR="000E7281">
        <w:rPr>
          <w:rFonts w:ascii="Century Gothic" w:hAnsi="Century Gothic"/>
          <w:color w:val="F24F4F"/>
        </w:rPr>
        <w:t>isión</w:t>
      </w:r>
      <w:bookmarkEnd w:id="8"/>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843104"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843104" w:rsidRPr="00C82B9F" w:rsidRDefault="00843104" w:rsidP="00604A53">
            <w:pPr>
              <w:pStyle w:val="Icono"/>
              <w:spacing w:line="360" w:lineRule="auto"/>
              <w:rPr>
                <w:sz w:val="24"/>
                <w:szCs w:val="24"/>
              </w:rPr>
            </w:pPr>
          </w:p>
        </w:tc>
        <w:tc>
          <w:tcPr>
            <w:tcW w:w="4655" w:type="pct"/>
            <w:shd w:val="clear" w:color="auto" w:fill="E4E3E2" w:themeFill="background2"/>
          </w:tcPr>
          <w:p w:rsidR="00843104" w:rsidRPr="00FA137C" w:rsidRDefault="00C62BFE" w:rsidP="00604A53">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Ser la empresa independiente líder en concreto premezclado, agregados y productos de concreto, consolidándonos a nivel nacional en los sectores de vivienda, minería e infraestructura; siendo socialmente responsables, respetando el medio ambiente y  contribuyendo al desarrollo integral de nuestro personal.</w:t>
            </w:r>
          </w:p>
        </w:tc>
      </w:tr>
      <w:tr w:rsidR="00C82B9F"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C82B9F" w:rsidRPr="00C82B9F" w:rsidRDefault="00C82B9F">
            <w:pPr>
              <w:pStyle w:val="Icono"/>
              <w:rPr>
                <w:sz w:val="24"/>
                <w:szCs w:val="24"/>
              </w:rPr>
            </w:pPr>
          </w:p>
        </w:tc>
        <w:tc>
          <w:tcPr>
            <w:tcW w:w="4655" w:type="pct"/>
            <w:shd w:val="clear" w:color="auto" w:fill="E4E3E2" w:themeFill="background2"/>
          </w:tcPr>
          <w:p w:rsidR="00C82B9F" w:rsidRPr="00C82B9F" w:rsidRDefault="00C82B9F">
            <w:pPr>
              <w:pStyle w:val="Textodelasugerencia"/>
              <w:cnfStyle w:val="000000000000" w:firstRow="0" w:lastRow="0" w:firstColumn="0" w:lastColumn="0" w:oddVBand="0" w:evenVBand="0" w:oddHBand="0" w:evenHBand="0" w:firstRowFirstColumn="0" w:firstRowLastColumn="0" w:lastRowFirstColumn="0" w:lastRowLastColumn="0"/>
              <w:rPr>
                <w:sz w:val="24"/>
                <w:szCs w:val="24"/>
              </w:rPr>
            </w:pPr>
          </w:p>
        </w:tc>
      </w:tr>
    </w:tbl>
    <w:p w:rsidR="00604A53" w:rsidRDefault="00604A53"/>
    <w:p w:rsidR="00604A53" w:rsidRDefault="00604A53">
      <w:r>
        <w:br w:type="page"/>
      </w:r>
    </w:p>
    <w:p w:rsidR="000E7281" w:rsidRPr="005A5703" w:rsidRDefault="000E7281" w:rsidP="000E7281">
      <w:pPr>
        <w:pStyle w:val="Ttulo1"/>
      </w:pPr>
      <w:bookmarkStart w:id="9" w:name="_Toc356802804"/>
      <w:r>
        <w:rPr>
          <w:rFonts w:ascii="Century Gothic" w:hAnsi="Century Gothic"/>
          <w:color w:val="F24F4F"/>
        </w:rPr>
        <w:lastRenderedPageBreak/>
        <w:t>Objetivos</w:t>
      </w:r>
      <w:bookmarkEnd w:id="9"/>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843104"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843104" w:rsidRPr="00C82B9F" w:rsidRDefault="00843104" w:rsidP="00604A53">
            <w:pPr>
              <w:pStyle w:val="Sinespaciado"/>
              <w:spacing w:line="360" w:lineRule="auto"/>
              <w:rPr>
                <w:sz w:val="24"/>
                <w:szCs w:val="24"/>
                <w:lang w:val="es-MX"/>
              </w:rPr>
            </w:pPr>
          </w:p>
        </w:tc>
        <w:tc>
          <w:tcPr>
            <w:tcW w:w="4655" w:type="pct"/>
            <w:shd w:val="clear" w:color="auto" w:fill="E4E3E2" w:themeFill="background2"/>
            <w:vAlign w:val="center"/>
          </w:tcPr>
          <w:p w:rsidR="00C62BFE" w:rsidRPr="006E3175" w:rsidRDefault="00C62BFE" w:rsidP="00604A53">
            <w:pPr>
              <w:pStyle w:val="Textodelasugerencia"/>
              <w:spacing w:before="0" w:line="360" w:lineRule="auto"/>
              <w:cnfStyle w:val="000000000000" w:firstRow="0" w:lastRow="0" w:firstColumn="0" w:lastColumn="0" w:oddVBand="0" w:evenVBand="0" w:oddHBand="0" w:evenHBand="0" w:firstRowFirstColumn="0" w:firstRowLastColumn="0" w:lastRowFirstColumn="0" w:lastRowLastColumn="0"/>
              <w:rPr>
                <w:b/>
                <w:i w:val="0"/>
                <w:sz w:val="32"/>
                <w:szCs w:val="32"/>
              </w:rPr>
            </w:pPr>
            <w:r w:rsidRPr="006E3175">
              <w:rPr>
                <w:b/>
                <w:i w:val="0"/>
                <w:sz w:val="32"/>
                <w:szCs w:val="32"/>
              </w:rPr>
              <w:t xml:space="preserve">Objetivo general </w:t>
            </w:r>
          </w:p>
          <w:p w:rsidR="00C62BFE" w:rsidRPr="006E3175" w:rsidRDefault="00C62BFE" w:rsidP="00604A53">
            <w:pPr>
              <w:pStyle w:val="Textodelasugerencia"/>
              <w:spacing w:before="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6E3175">
              <w:rPr>
                <w:i w:val="0"/>
                <w:sz w:val="24"/>
                <w:szCs w:val="24"/>
              </w:rPr>
              <w:t>Optimizar, reducir insumos y tiempo en los procesos que se realizan en el GRUPO CONCRETERO EURA S.A. DE C.V. empleado en el registro y manipulación de la información.</w:t>
            </w:r>
          </w:p>
          <w:p w:rsidR="00C62BFE" w:rsidRPr="00FA137C" w:rsidRDefault="00C62BFE" w:rsidP="00604A53">
            <w:pPr>
              <w:pStyle w:val="Textodelasugerencia"/>
              <w:spacing w:before="0" w:line="360" w:lineRule="auto"/>
              <w:cnfStyle w:val="000000000000" w:firstRow="0" w:lastRow="0" w:firstColumn="0" w:lastColumn="0" w:oddVBand="0" w:evenVBand="0" w:oddHBand="0" w:evenHBand="0" w:firstRowFirstColumn="0" w:firstRowLastColumn="0" w:lastRowFirstColumn="0" w:lastRowLastColumn="0"/>
              <w:rPr>
                <w:b/>
                <w:i w:val="0"/>
                <w:sz w:val="32"/>
                <w:szCs w:val="32"/>
              </w:rPr>
            </w:pPr>
            <w:r w:rsidRPr="00FA137C">
              <w:rPr>
                <w:b/>
                <w:i w:val="0"/>
                <w:sz w:val="32"/>
                <w:szCs w:val="32"/>
              </w:rPr>
              <w:t>Objetivos Específicos</w:t>
            </w:r>
          </w:p>
          <w:p w:rsidR="00C62BFE" w:rsidRPr="006E3175" w:rsidRDefault="00C62BFE"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6E3175">
              <w:rPr>
                <w:i w:val="0"/>
                <w:sz w:val="24"/>
                <w:szCs w:val="24"/>
              </w:rPr>
              <w:t>1.</w:t>
            </w:r>
            <w:r w:rsidRPr="006E3175">
              <w:rPr>
                <w:i w:val="0"/>
                <w:sz w:val="24"/>
                <w:szCs w:val="24"/>
              </w:rPr>
              <w:tab/>
              <w:t>Agilizar el proceso de venta.</w:t>
            </w:r>
          </w:p>
          <w:p w:rsidR="00C62BFE" w:rsidRPr="006E3175" w:rsidRDefault="00C62BFE"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6E3175">
              <w:rPr>
                <w:i w:val="0"/>
                <w:sz w:val="24"/>
                <w:szCs w:val="24"/>
              </w:rPr>
              <w:t>2.</w:t>
            </w:r>
            <w:r w:rsidRPr="006E3175">
              <w:rPr>
                <w:i w:val="0"/>
                <w:sz w:val="24"/>
                <w:szCs w:val="24"/>
              </w:rPr>
              <w:tab/>
              <w:t>Consultar el estado de los clientes.</w:t>
            </w:r>
          </w:p>
          <w:p w:rsidR="00C62BFE" w:rsidRPr="006E3175" w:rsidRDefault="006E3175"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Pr>
                <w:i w:val="0"/>
                <w:sz w:val="24"/>
                <w:szCs w:val="24"/>
              </w:rPr>
              <w:t xml:space="preserve">3.        </w:t>
            </w:r>
            <w:r w:rsidR="00C62BFE" w:rsidRPr="006E3175">
              <w:rPr>
                <w:i w:val="0"/>
                <w:sz w:val="24"/>
                <w:szCs w:val="24"/>
              </w:rPr>
              <w:t>Obtener un informe por cada cliente.</w:t>
            </w:r>
          </w:p>
          <w:p w:rsidR="00C62BFE" w:rsidRPr="006E3175" w:rsidRDefault="00C62BFE"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6E3175">
              <w:rPr>
                <w:i w:val="0"/>
                <w:sz w:val="24"/>
                <w:szCs w:val="24"/>
              </w:rPr>
              <w:t>4.</w:t>
            </w:r>
            <w:r w:rsidRPr="006E3175">
              <w:rPr>
                <w:i w:val="0"/>
                <w:sz w:val="24"/>
                <w:szCs w:val="24"/>
              </w:rPr>
              <w:tab/>
              <w:t>Implementar el sistema en red.</w:t>
            </w:r>
          </w:p>
          <w:p w:rsidR="00411FDA" w:rsidRPr="006E3175" w:rsidRDefault="006E3175"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Pr>
                <w:i w:val="0"/>
                <w:sz w:val="24"/>
                <w:szCs w:val="24"/>
              </w:rPr>
              <w:t xml:space="preserve">6.        </w:t>
            </w:r>
            <w:r w:rsidR="00411FDA" w:rsidRPr="006E3175">
              <w:rPr>
                <w:i w:val="0"/>
                <w:sz w:val="24"/>
                <w:szCs w:val="24"/>
              </w:rPr>
              <w:t>Llevar un buen control de la información.</w:t>
            </w:r>
          </w:p>
          <w:p w:rsidR="00843104" w:rsidRPr="006E3175" w:rsidRDefault="006E3175"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Pr>
                <w:i w:val="0"/>
                <w:sz w:val="24"/>
                <w:szCs w:val="24"/>
              </w:rPr>
              <w:t>7</w:t>
            </w:r>
            <w:r w:rsidR="00C62BFE" w:rsidRPr="006E3175">
              <w:rPr>
                <w:i w:val="0"/>
                <w:sz w:val="24"/>
                <w:szCs w:val="24"/>
              </w:rPr>
              <w:t>.</w:t>
            </w:r>
            <w:r w:rsidR="00C62BFE" w:rsidRPr="006E3175">
              <w:rPr>
                <w:i w:val="0"/>
                <w:sz w:val="24"/>
                <w:szCs w:val="24"/>
              </w:rPr>
              <w:tab/>
            </w:r>
            <w:r w:rsidR="00411FDA" w:rsidRPr="006E3175">
              <w:rPr>
                <w:i w:val="0"/>
                <w:sz w:val="24"/>
                <w:szCs w:val="24"/>
              </w:rPr>
              <w:t xml:space="preserve">Realizar base de datos de </w:t>
            </w:r>
            <w:r>
              <w:rPr>
                <w:i w:val="0"/>
                <w:sz w:val="24"/>
                <w:szCs w:val="24"/>
              </w:rPr>
              <w:t xml:space="preserve">clientes, ubicación, productos, </w:t>
            </w:r>
            <w:r w:rsidR="00411FDA" w:rsidRPr="006E3175">
              <w:rPr>
                <w:i w:val="0"/>
                <w:sz w:val="24"/>
                <w:szCs w:val="24"/>
              </w:rPr>
              <w:t>entre otras.</w:t>
            </w:r>
          </w:p>
          <w:p w:rsidR="00411FDA" w:rsidRPr="00C82B9F" w:rsidRDefault="006E3175" w:rsidP="00604A53">
            <w:pPr>
              <w:pStyle w:val="Textodelasugerencia"/>
              <w:spacing w:before="0"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Pr>
                <w:i w:val="0"/>
                <w:sz w:val="24"/>
                <w:szCs w:val="24"/>
              </w:rPr>
              <w:t xml:space="preserve">8.        </w:t>
            </w:r>
            <w:r w:rsidR="00411FDA" w:rsidRPr="006E3175">
              <w:rPr>
                <w:i w:val="0"/>
                <w:sz w:val="24"/>
                <w:szCs w:val="24"/>
              </w:rPr>
              <w:t>Implementar el sistema en un servidor.</w:t>
            </w:r>
            <w:r w:rsidR="00411FDA" w:rsidRPr="00C82B9F">
              <w:rPr>
                <w:sz w:val="24"/>
                <w:szCs w:val="24"/>
              </w:rPr>
              <w:t xml:space="preserve">        </w:t>
            </w:r>
          </w:p>
        </w:tc>
      </w:tr>
      <w:tr w:rsidR="00C62BFE" w:rsidRPr="005A5703">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C62BFE" w:rsidRPr="005A5703" w:rsidRDefault="00C62BFE" w:rsidP="000E7281">
            <w:pPr>
              <w:pStyle w:val="Sinespaciado"/>
              <w:rPr>
                <w:lang w:val="es-MX"/>
              </w:rPr>
            </w:pPr>
          </w:p>
        </w:tc>
        <w:tc>
          <w:tcPr>
            <w:tcW w:w="4655" w:type="pct"/>
            <w:shd w:val="clear" w:color="auto" w:fill="E4E3E2" w:themeFill="background2"/>
            <w:vAlign w:val="center"/>
          </w:tcPr>
          <w:p w:rsidR="00C62BFE" w:rsidRPr="00C62BFE" w:rsidRDefault="00C62BFE" w:rsidP="000E7281">
            <w:pPr>
              <w:pStyle w:val="Textodelasugerencia"/>
              <w:spacing w:before="0"/>
              <w:cnfStyle w:val="000000000000" w:firstRow="0" w:lastRow="0" w:firstColumn="0" w:lastColumn="0" w:oddVBand="0" w:evenVBand="0" w:oddHBand="0" w:evenHBand="0" w:firstRowFirstColumn="0" w:firstRowLastColumn="0" w:lastRowFirstColumn="0" w:lastRowLastColumn="0"/>
              <w:rPr>
                <w:b/>
              </w:rPr>
            </w:pPr>
          </w:p>
        </w:tc>
      </w:tr>
    </w:tbl>
    <w:p w:rsidR="00604A53" w:rsidRDefault="00604A53" w:rsidP="000E7281"/>
    <w:p w:rsidR="00604A53" w:rsidRDefault="00604A53">
      <w:r>
        <w:br w:type="page"/>
      </w:r>
    </w:p>
    <w:p w:rsidR="000E7281" w:rsidRPr="005A5703" w:rsidRDefault="000E7281" w:rsidP="000E7281">
      <w:pPr>
        <w:pStyle w:val="Ttulo1"/>
      </w:pPr>
      <w:bookmarkStart w:id="10" w:name="_Toc356802805"/>
      <w:r>
        <w:rPr>
          <w:rFonts w:ascii="Century Gothic" w:hAnsi="Century Gothic"/>
          <w:color w:val="F24F4F"/>
        </w:rPr>
        <w:lastRenderedPageBreak/>
        <w:t>Alcances</w:t>
      </w:r>
      <w:bookmarkEnd w:id="10"/>
    </w:p>
    <w:p w:rsidR="000E7281" w:rsidRPr="000E7281" w:rsidRDefault="000E7281" w:rsidP="000E728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411FDA"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411FDA" w:rsidRPr="00FA137C" w:rsidRDefault="00411FDA" w:rsidP="005700E2">
            <w:pPr>
              <w:pStyle w:val="Sinespaciado"/>
              <w:spacing w:before="40"/>
              <w:rPr>
                <w:lang w:val="es-MX"/>
              </w:rPr>
            </w:pPr>
          </w:p>
        </w:tc>
        <w:tc>
          <w:tcPr>
            <w:tcW w:w="4655" w:type="pct"/>
            <w:shd w:val="clear" w:color="auto" w:fill="E4E3E2" w:themeFill="background2"/>
            <w:vAlign w:val="center"/>
          </w:tcPr>
          <w:p w:rsidR="002F49B3"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Facilitar la captura de datos de producto así como de sus características.</w:t>
            </w:r>
          </w:p>
          <w:p w:rsidR="002F49B3"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Establecer la comunicación entre las oficinas de la empresa.</w:t>
            </w:r>
          </w:p>
          <w:p w:rsidR="002F49B3"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Facilitar el acceso de los diferentes usuarios simultáneamente. </w:t>
            </w:r>
          </w:p>
          <w:p w:rsidR="002F49B3"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Brindarle al gerente un panorama general del estado de la empresa.</w:t>
            </w:r>
          </w:p>
          <w:p w:rsidR="002F49B3"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Contar con informes puntales y específicos que arrojen información vital de la empresa.</w:t>
            </w:r>
          </w:p>
          <w:p w:rsidR="00411FDA" w:rsidRPr="00FA137C" w:rsidRDefault="002F49B3" w:rsidP="002F49B3">
            <w:pPr>
              <w:pStyle w:val="Textodelasugerencia"/>
              <w:numPr>
                <w:ilvl w:val="0"/>
                <w:numId w:val="7"/>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Otorgar comodidad y facilidad a las tareas realizadas por los empleados y gerentes.</w:t>
            </w:r>
          </w:p>
        </w:tc>
      </w:tr>
      <w:tr w:rsidR="00411FDA"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411FDA" w:rsidRPr="005A5703" w:rsidRDefault="00411FDA" w:rsidP="005700E2">
            <w:pPr>
              <w:pStyle w:val="Sinespaciado"/>
              <w:spacing w:before="40"/>
              <w:rPr>
                <w:lang w:val="es-MX"/>
              </w:rPr>
            </w:pPr>
          </w:p>
        </w:tc>
        <w:tc>
          <w:tcPr>
            <w:tcW w:w="4655" w:type="pct"/>
            <w:shd w:val="clear" w:color="auto" w:fill="E4E3E2" w:themeFill="background2"/>
            <w:vAlign w:val="center"/>
          </w:tcPr>
          <w:p w:rsidR="00411FDA" w:rsidRPr="00C82B9F" w:rsidRDefault="00411FDA" w:rsidP="005700E2">
            <w:pPr>
              <w:pStyle w:val="Textodelasugerencia"/>
              <w:cnfStyle w:val="000000000000" w:firstRow="0" w:lastRow="0" w:firstColumn="0" w:lastColumn="0" w:oddVBand="0" w:evenVBand="0" w:oddHBand="0" w:evenHBand="0" w:firstRowFirstColumn="0" w:firstRowLastColumn="0" w:lastRowFirstColumn="0" w:lastRowLastColumn="0"/>
              <w:rPr>
                <w:b/>
                <w:sz w:val="24"/>
                <w:szCs w:val="24"/>
              </w:rPr>
            </w:pPr>
          </w:p>
        </w:tc>
      </w:tr>
    </w:tbl>
    <w:p w:rsidR="00411FDA" w:rsidRDefault="00411FDA"/>
    <w:p w:rsidR="000E7281" w:rsidRPr="005A5703" w:rsidRDefault="003A21A1" w:rsidP="000E7281">
      <w:pPr>
        <w:pStyle w:val="Ttulo1"/>
      </w:pPr>
      <w:bookmarkStart w:id="11" w:name="_Toc356802806"/>
      <w:r>
        <w:t>L</w:t>
      </w:r>
      <w:r w:rsidR="006F5B2D">
        <w:t>imitaciones</w:t>
      </w:r>
      <w:bookmarkEnd w:id="11"/>
    </w:p>
    <w:p w:rsidR="003A21A1" w:rsidRPr="003A21A1" w:rsidRDefault="003A21A1" w:rsidP="003A21A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411FDA"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411FDA" w:rsidRPr="00FA137C" w:rsidRDefault="00411FDA" w:rsidP="005700E2">
            <w:pPr>
              <w:pStyle w:val="Sinespaciado"/>
              <w:spacing w:before="40"/>
              <w:rPr>
                <w:lang w:val="es-MX"/>
              </w:rPr>
            </w:pPr>
          </w:p>
        </w:tc>
        <w:tc>
          <w:tcPr>
            <w:tcW w:w="4655" w:type="pct"/>
            <w:shd w:val="clear" w:color="auto" w:fill="E4E3E2" w:themeFill="background2"/>
            <w:vAlign w:val="center"/>
          </w:tcPr>
          <w:p w:rsidR="00BA27D4" w:rsidRPr="00FA137C" w:rsidRDefault="006E3175" w:rsidP="006E3175">
            <w:pPr>
              <w:pStyle w:val="Textodelasugerencia"/>
              <w:numPr>
                <w:ilvl w:val="0"/>
                <w:numId w:val="15"/>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El usuario deberá haber sido dado de alta por el gerente y únicamente accederá con esa clave y usuario.</w:t>
            </w:r>
          </w:p>
          <w:p w:rsidR="006E3175" w:rsidRPr="00FA137C" w:rsidRDefault="006E3175" w:rsidP="006E3175">
            <w:pPr>
              <w:pStyle w:val="Textodelasugerencia"/>
              <w:numPr>
                <w:ilvl w:val="0"/>
                <w:numId w:val="15"/>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Las tareas y el menú de los empleados estarán limitadas respecto a consulta de reportes.</w:t>
            </w:r>
          </w:p>
          <w:p w:rsidR="006E3175" w:rsidRPr="00FA137C" w:rsidRDefault="006E3175" w:rsidP="006E3175">
            <w:pPr>
              <w:pStyle w:val="Textodelasugerencia"/>
              <w:numPr>
                <w:ilvl w:val="0"/>
                <w:numId w:val="15"/>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Los empleados no tendrán acceso a los informes de los diferentes departamentos.</w:t>
            </w:r>
          </w:p>
          <w:p w:rsidR="006E3175" w:rsidRPr="00FA137C" w:rsidRDefault="006E3175" w:rsidP="006E3175">
            <w:pPr>
              <w:pStyle w:val="Textodelasugerencia"/>
              <w:numPr>
                <w:ilvl w:val="0"/>
                <w:numId w:val="15"/>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El sistema corre riesgo de pérdida de información por razones de fuerza mayor y esto cause problemas en la empresa.</w:t>
            </w:r>
          </w:p>
          <w:p w:rsidR="006E3175" w:rsidRPr="00FA137C" w:rsidRDefault="006E3175" w:rsidP="006E3175">
            <w:pPr>
              <w:pStyle w:val="Textodelasugerencia"/>
              <w:numPr>
                <w:ilvl w:val="0"/>
                <w:numId w:val="15"/>
              </w:numPr>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Los informes muestran datos fundamentales dependiendo del departamento donde se genere el informe.</w:t>
            </w:r>
          </w:p>
        </w:tc>
      </w:tr>
      <w:tr w:rsidR="00411FDA"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rsidR="00411FDA" w:rsidRPr="005A5703" w:rsidRDefault="00411FDA" w:rsidP="005700E2">
            <w:pPr>
              <w:pStyle w:val="Sinespaciado"/>
              <w:spacing w:before="40"/>
              <w:rPr>
                <w:lang w:val="es-MX"/>
              </w:rPr>
            </w:pPr>
          </w:p>
        </w:tc>
        <w:tc>
          <w:tcPr>
            <w:tcW w:w="4655" w:type="pct"/>
            <w:shd w:val="clear" w:color="auto" w:fill="E4E3E2" w:themeFill="background2"/>
            <w:vAlign w:val="center"/>
          </w:tcPr>
          <w:p w:rsidR="00411FDA" w:rsidRPr="00C62BFE" w:rsidRDefault="00411FDA" w:rsidP="005700E2">
            <w:pPr>
              <w:pStyle w:val="Textodelasugerencia"/>
              <w:cnfStyle w:val="000000000000" w:firstRow="0" w:lastRow="0" w:firstColumn="0" w:lastColumn="0" w:oddVBand="0" w:evenVBand="0" w:oddHBand="0" w:evenHBand="0" w:firstRowFirstColumn="0" w:firstRowLastColumn="0" w:lastRowFirstColumn="0" w:lastRowLastColumn="0"/>
              <w:rPr>
                <w:b/>
              </w:rPr>
            </w:pPr>
          </w:p>
        </w:tc>
      </w:tr>
    </w:tbl>
    <w:p w:rsidR="00604A53" w:rsidRDefault="00604A53" w:rsidP="003A21A1"/>
    <w:p w:rsidR="003A21A1" w:rsidRPr="005A5703" w:rsidRDefault="003A21A1" w:rsidP="003A21A1">
      <w:pPr>
        <w:pStyle w:val="Ttulo1"/>
      </w:pPr>
      <w:bookmarkStart w:id="12" w:name="_Toc356802807"/>
      <w:r>
        <w:rPr>
          <w:rFonts w:ascii="Century Gothic" w:hAnsi="Century Gothic"/>
          <w:color w:val="F24F4F"/>
        </w:rPr>
        <w:lastRenderedPageBreak/>
        <w:t>Como Obtener Información</w:t>
      </w:r>
      <w:bookmarkEnd w:id="12"/>
    </w:p>
    <w:p w:rsidR="003A21A1" w:rsidRPr="003A21A1" w:rsidRDefault="003A21A1" w:rsidP="003A21A1"/>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0E7281"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0E7281" w:rsidRPr="005A5703" w:rsidRDefault="000E7281" w:rsidP="005700E2">
            <w:pPr>
              <w:pStyle w:val="Icono"/>
            </w:pPr>
          </w:p>
        </w:tc>
        <w:tc>
          <w:tcPr>
            <w:tcW w:w="4655" w:type="pct"/>
            <w:shd w:val="clear" w:color="auto" w:fill="E4E3E2" w:themeFill="background2"/>
          </w:tcPr>
          <w:p w:rsidR="000E7281" w:rsidRDefault="006E3175" w:rsidP="005700E2">
            <w:pPr>
              <w:pStyle w:val="Textodelasugerencia"/>
              <w:cnfStyle w:val="000000000000" w:firstRow="0" w:lastRow="0" w:firstColumn="0" w:lastColumn="0" w:oddVBand="0" w:evenVBand="0" w:oddHBand="0" w:evenHBand="0" w:firstRowFirstColumn="0" w:firstRowLastColumn="0" w:lastRowFirstColumn="0" w:lastRowLastColumn="0"/>
              <w:rPr>
                <w:i w:val="0"/>
                <w:sz w:val="24"/>
              </w:rPr>
            </w:pPr>
            <w:r w:rsidRPr="00FA137C">
              <w:rPr>
                <w:i w:val="0"/>
                <w:sz w:val="24"/>
              </w:rPr>
              <w:t xml:space="preserve">Para la obtención de información y requisitos, fue necesario hacer una entrevista al Gerente de Administración así como conocer el </w:t>
            </w:r>
            <w:r w:rsidR="00FA137C">
              <w:rPr>
                <w:sz w:val="24"/>
              </w:rPr>
              <w:t>modus operandi</w:t>
            </w:r>
            <w:r w:rsidR="00FA137C">
              <w:rPr>
                <w:i w:val="0"/>
                <w:sz w:val="24"/>
              </w:rPr>
              <w:t xml:space="preserve"> de la empresa.</w:t>
            </w:r>
          </w:p>
          <w:p w:rsidR="00FA137C" w:rsidRDefault="00FA137C" w:rsidP="005700E2">
            <w:pPr>
              <w:pStyle w:val="Textodelasugerencia"/>
              <w:cnfStyle w:val="000000000000" w:firstRow="0" w:lastRow="0" w:firstColumn="0" w:lastColumn="0" w:oddVBand="0" w:evenVBand="0" w:oddHBand="0" w:evenHBand="0" w:firstRowFirstColumn="0" w:firstRowLastColumn="0" w:lastRowFirstColumn="0" w:lastRowLastColumn="0"/>
              <w:rPr>
                <w:i w:val="0"/>
                <w:sz w:val="24"/>
              </w:rPr>
            </w:pPr>
            <w:r>
              <w:rPr>
                <w:i w:val="0"/>
                <w:sz w:val="24"/>
              </w:rPr>
              <w:t>La entrevista realizada fue la siguiente:</w:t>
            </w:r>
          </w:p>
          <w:p w:rsidR="00EA505F" w:rsidRDefault="00EA505F" w:rsidP="005700E2">
            <w:pPr>
              <w:pStyle w:val="Textodelasugerencia"/>
              <w:cnfStyle w:val="000000000000" w:firstRow="0" w:lastRow="0" w:firstColumn="0" w:lastColumn="0" w:oddVBand="0" w:evenVBand="0" w:oddHBand="0" w:evenHBand="0" w:firstRowFirstColumn="0" w:firstRowLastColumn="0" w:lastRowFirstColumn="0" w:lastRowLastColumn="0"/>
              <w:rPr>
                <w:i w:val="0"/>
                <w:sz w:val="24"/>
              </w:rPr>
            </w:pPr>
            <w:r>
              <w:rPr>
                <w:i w:val="0"/>
                <w:sz w:val="24"/>
              </w:rPr>
              <w:t xml:space="preserve">Referencias: </w:t>
            </w:r>
          </w:p>
          <w:p w:rsidR="00EA505F" w:rsidRPr="003A491A" w:rsidRDefault="00EA505F" w:rsidP="00EA505F">
            <w:pPr>
              <w:pStyle w:val="Sinespaciado"/>
              <w:cnfStyle w:val="000000000000" w:firstRow="0" w:lastRow="0" w:firstColumn="0" w:lastColumn="0" w:oddVBand="0" w:evenVBand="0" w:oddHBand="0" w:evenHBand="0" w:firstRowFirstColumn="0" w:firstRowLastColumn="0" w:lastRowFirstColumn="0" w:lastRowLastColumn="0"/>
              <w:rPr>
                <w:rFonts w:asciiTheme="majorHAnsi" w:hAnsiTheme="majorHAnsi"/>
                <w:lang w:val="es-MX"/>
              </w:rPr>
            </w:pPr>
            <w:r w:rsidRPr="003A491A">
              <w:rPr>
                <w:rFonts w:asciiTheme="majorHAnsi" w:hAnsiTheme="majorHAnsi"/>
                <w:b/>
                <w:lang w:val="es-MX"/>
              </w:rPr>
              <w:t>C:</w:t>
            </w:r>
            <w:r w:rsidRPr="003A491A">
              <w:rPr>
                <w:rFonts w:asciiTheme="majorHAnsi" w:hAnsiTheme="majorHAnsi"/>
                <w:lang w:val="es-MX"/>
              </w:rPr>
              <w:t xml:space="preserve"> Christian Yamil Castillo Covarrubias</w:t>
            </w:r>
            <w:r w:rsidR="003A491A">
              <w:rPr>
                <w:rFonts w:asciiTheme="majorHAnsi" w:hAnsiTheme="majorHAnsi"/>
                <w:lang w:val="es-MX"/>
              </w:rPr>
              <w:t>.</w:t>
            </w:r>
          </w:p>
          <w:p w:rsidR="00EA505F" w:rsidRPr="003A491A" w:rsidRDefault="00EA505F" w:rsidP="00EA505F">
            <w:pPr>
              <w:pStyle w:val="Sinespaciado"/>
              <w:cnfStyle w:val="000000000000" w:firstRow="0" w:lastRow="0" w:firstColumn="0" w:lastColumn="0" w:oddVBand="0" w:evenVBand="0" w:oddHBand="0" w:evenHBand="0" w:firstRowFirstColumn="0" w:firstRowLastColumn="0" w:lastRowFirstColumn="0" w:lastRowLastColumn="0"/>
              <w:rPr>
                <w:rFonts w:asciiTheme="majorHAnsi" w:hAnsiTheme="majorHAnsi"/>
                <w:lang w:val="es-MX"/>
              </w:rPr>
            </w:pPr>
            <w:r w:rsidRPr="003A491A">
              <w:rPr>
                <w:rFonts w:asciiTheme="majorHAnsi" w:hAnsiTheme="majorHAnsi"/>
                <w:b/>
                <w:lang w:val="es-MX"/>
              </w:rPr>
              <w:t>D:</w:t>
            </w:r>
            <w:r w:rsidRPr="003A491A">
              <w:rPr>
                <w:rFonts w:asciiTheme="majorHAnsi" w:hAnsiTheme="majorHAnsi"/>
                <w:lang w:val="es-MX"/>
              </w:rPr>
              <w:t xml:space="preserve"> David </w:t>
            </w:r>
            <w:proofErr w:type="spellStart"/>
            <w:r w:rsidRPr="003A491A">
              <w:rPr>
                <w:rFonts w:asciiTheme="majorHAnsi" w:hAnsiTheme="majorHAnsi"/>
                <w:lang w:val="es-MX"/>
              </w:rPr>
              <w:t>Zahid</w:t>
            </w:r>
            <w:proofErr w:type="spellEnd"/>
            <w:r w:rsidRPr="003A491A">
              <w:rPr>
                <w:rFonts w:asciiTheme="majorHAnsi" w:hAnsiTheme="majorHAnsi"/>
                <w:lang w:val="es-MX"/>
              </w:rPr>
              <w:t xml:space="preserve"> Jiménez </w:t>
            </w:r>
            <w:proofErr w:type="spellStart"/>
            <w:r w:rsidRPr="003A491A">
              <w:rPr>
                <w:rFonts w:asciiTheme="majorHAnsi" w:hAnsiTheme="majorHAnsi"/>
                <w:lang w:val="es-MX"/>
              </w:rPr>
              <w:t>Grez</w:t>
            </w:r>
            <w:proofErr w:type="spellEnd"/>
            <w:r w:rsidR="003A491A" w:rsidRPr="003A491A">
              <w:rPr>
                <w:rFonts w:asciiTheme="majorHAnsi" w:hAnsiTheme="majorHAnsi"/>
                <w:lang w:val="es-MX"/>
              </w:rPr>
              <w:t>.</w:t>
            </w:r>
          </w:p>
          <w:p w:rsidR="00EA505F" w:rsidRPr="003A491A" w:rsidRDefault="00EA505F" w:rsidP="00EA505F">
            <w:pPr>
              <w:pStyle w:val="Sinespaciado"/>
              <w:cnfStyle w:val="000000000000" w:firstRow="0" w:lastRow="0" w:firstColumn="0" w:lastColumn="0" w:oddVBand="0" w:evenVBand="0" w:oddHBand="0" w:evenHBand="0" w:firstRowFirstColumn="0" w:firstRowLastColumn="0" w:lastRowFirstColumn="0" w:lastRowLastColumn="0"/>
              <w:rPr>
                <w:rFonts w:asciiTheme="majorHAnsi" w:hAnsiTheme="majorHAnsi"/>
                <w:lang w:val="es-MX"/>
              </w:rPr>
            </w:pPr>
            <w:r w:rsidRPr="003A491A">
              <w:rPr>
                <w:rFonts w:asciiTheme="majorHAnsi" w:hAnsiTheme="majorHAnsi"/>
                <w:b/>
                <w:lang w:val="es-MX"/>
              </w:rPr>
              <w:t>G:</w:t>
            </w:r>
            <w:r w:rsidRPr="003A491A">
              <w:rPr>
                <w:rFonts w:asciiTheme="majorHAnsi" w:hAnsiTheme="majorHAnsi"/>
                <w:lang w:val="es-MX"/>
              </w:rPr>
              <w:t xml:space="preserve"> Gerente Administrativo C.P. Salvador Monroy Bustos</w:t>
            </w:r>
            <w:r w:rsidR="003A491A" w:rsidRPr="003A491A">
              <w:rPr>
                <w:rFonts w:asciiTheme="majorHAnsi" w:hAnsiTheme="majorHAnsi"/>
                <w:lang w:val="es-MX"/>
              </w:rPr>
              <w:t>.</w:t>
            </w:r>
          </w:p>
          <w:p w:rsidR="003A491A" w:rsidRPr="00D9728A" w:rsidRDefault="003A491A" w:rsidP="00EA505F">
            <w:pPr>
              <w:pStyle w:val="Sinespaciado"/>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lang w:val="es-MX"/>
              </w:rPr>
            </w:pPr>
            <w:r w:rsidRPr="00D9728A">
              <w:rPr>
                <w:rFonts w:asciiTheme="majorHAnsi" w:hAnsiTheme="majorHAnsi"/>
                <w:b/>
                <w:lang w:val="es-MX"/>
              </w:rPr>
              <w:t>V:</w:t>
            </w:r>
            <w:r w:rsidRPr="00D9728A">
              <w:rPr>
                <w:rFonts w:asciiTheme="majorHAnsi" w:hAnsiTheme="majorHAnsi"/>
                <w:lang w:val="es-MX"/>
              </w:rPr>
              <w:t xml:space="preserve"> Ingeniero Víctor Bárcena.</w:t>
            </w:r>
          </w:p>
          <w:p w:rsidR="00FA137C" w:rsidRDefault="00D9728A" w:rsidP="00D9728A">
            <w:pPr>
              <w:pStyle w:val="Textodelasugerencia"/>
              <w:cnfStyle w:val="000000000000" w:firstRow="0" w:lastRow="0" w:firstColumn="0" w:lastColumn="0" w:oddVBand="0" w:evenVBand="0" w:oddHBand="0" w:evenHBand="0" w:firstRowFirstColumn="0" w:firstRowLastColumn="0" w:lastRowFirstColumn="0" w:lastRowLastColumn="0"/>
              <w:rPr>
                <w:i w:val="0"/>
              </w:rPr>
            </w:pPr>
            <w:proofErr w:type="gramStart"/>
            <w:r>
              <w:rPr>
                <w:i w:val="0"/>
              </w:rPr>
              <w:t xml:space="preserve">“ </w:t>
            </w:r>
            <w:r w:rsidR="00D54F46">
              <w:rPr>
                <w:i w:val="0"/>
              </w:rPr>
              <w:t>C</w:t>
            </w:r>
            <w:proofErr w:type="gramEnd"/>
            <w:r w:rsidR="00D54F46">
              <w:rPr>
                <w:i w:val="0"/>
              </w:rPr>
              <w:t xml:space="preserve">: </w:t>
            </w:r>
            <w:r w:rsidR="00993352">
              <w:rPr>
                <w:i w:val="0"/>
              </w:rPr>
              <w:t>Buenas tardes Contador, venimos de la Universidad Autónoma del Estado de Hidalgo y estamos estudiando la Licenciatura en Sistemas Computacionales. El propósito de nuestra visita es el ofrecer nuestros servicios como estudiantes a su empresa.</w:t>
            </w:r>
            <w:r w:rsidR="00D54F46">
              <w:rPr>
                <w:i w:val="0"/>
              </w:rPr>
              <w:t xml:space="preserve"> </w:t>
            </w:r>
          </w:p>
          <w:p w:rsidR="00D54F46" w:rsidRDefault="00D54F46"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G: Buenas tardes. ¿Qué es lo que vienen a hacer?</w:t>
            </w:r>
          </w:p>
          <w:p w:rsidR="00D54F46" w:rsidRDefault="00D54F46"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C: Venimos a ofrecerle el desarrollo y la implementación de un sistema de información que sería un módulo de ventas.</w:t>
            </w:r>
          </w:p>
          <w:p w:rsidR="00D54F46" w:rsidRDefault="00D54F46"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G: ¿Nada más un módulo de ventas? Eso es muy fácil, hasta yo lo puedo hacer en Excel.</w:t>
            </w:r>
          </w:p>
          <w:p w:rsidR="00D54F46" w:rsidRDefault="00D54F46"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D: Si, pero nosotros queremos implementar un sistema basado en web, o sea que lo puedan utilizar en el Internet Explorer, el sistema también va a tener otros m</w:t>
            </w:r>
            <w:r w:rsidR="003A491A">
              <w:rPr>
                <w:i w:val="0"/>
              </w:rPr>
              <w:t>ódulos.</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G: </w:t>
            </w:r>
            <w:r w:rsidRPr="003A491A">
              <w:rPr>
                <w:i w:val="0"/>
              </w:rPr>
              <w:t>(</w:t>
            </w:r>
            <w:r>
              <w:rPr>
                <w:i w:val="0"/>
              </w:rPr>
              <w:t>se queda en silencio por unos segundos</w:t>
            </w:r>
            <w:r w:rsidRPr="003A491A">
              <w:rPr>
                <w:i w:val="0"/>
              </w:rPr>
              <w:t>)</w:t>
            </w:r>
            <w:r>
              <w:rPr>
                <w:i w:val="0"/>
              </w:rPr>
              <w:t xml:space="preserve"> ¿Qué necesitan saber o qué?</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D: Pues… primero necesitamos saber cómo operan ustedes para poder ver cómo desarrollar el sistema.</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G: </w:t>
            </w:r>
            <w:r w:rsidRPr="003A491A">
              <w:rPr>
                <w:i w:val="0"/>
              </w:rPr>
              <w:t>(vuelve a quedarse en silencio por unos segundos)</w:t>
            </w:r>
            <w:r>
              <w:rPr>
                <w:i w:val="0"/>
              </w:rPr>
              <w:t xml:space="preserve"> Está bien. (</w:t>
            </w:r>
            <w:proofErr w:type="gramStart"/>
            <w:r>
              <w:rPr>
                <w:i w:val="0"/>
              </w:rPr>
              <w:t>habla</w:t>
            </w:r>
            <w:proofErr w:type="gramEnd"/>
            <w:r>
              <w:rPr>
                <w:i w:val="0"/>
              </w:rPr>
              <w:t xml:space="preserve"> con su secretaria y pide que llamen al Ing.  Víctor; después de unos momentos, finalmente llega)</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I: Dígame contador.</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G: Mira Víctor, ellos vienen de la UAEH y quieren poner un sistema aquí en la empresa. Ellos proponen que el sistema va a tener otros módulos adem</w:t>
            </w:r>
            <w:r w:rsidR="00DF227D">
              <w:rPr>
                <w:i w:val="0"/>
              </w:rPr>
              <w:t xml:space="preserve">ás </w:t>
            </w:r>
            <w:proofErr w:type="gramStart"/>
            <w:r w:rsidR="00DF227D">
              <w:rPr>
                <w:i w:val="0"/>
              </w:rPr>
              <w:t>de el</w:t>
            </w:r>
            <w:proofErr w:type="gramEnd"/>
            <w:r w:rsidR="00DF227D">
              <w:rPr>
                <w:i w:val="0"/>
              </w:rPr>
              <w:t xml:space="preserve"> de venta</w:t>
            </w:r>
            <w:r>
              <w:rPr>
                <w:i w:val="0"/>
              </w:rPr>
              <w:t>s.</w:t>
            </w:r>
          </w:p>
          <w:p w:rsidR="003A491A" w:rsidRDefault="003A491A" w:rsidP="00993352">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I: (frunce el ceño disimuladamente y después mira a los entrevistadores)</w:t>
            </w:r>
            <w:r w:rsidR="00DF227D">
              <w:rPr>
                <w:i w:val="0"/>
              </w:rPr>
              <w:t xml:space="preserve"> Entonces, ¿lo que quieren hacer ustedes es de varias partes formar un todo?</w:t>
            </w:r>
          </w:p>
          <w:p w:rsidR="00197B57" w:rsidRDefault="00DF227D" w:rsidP="00197B57">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C: Sí, es eso lo que se quiere hacer, pero como le comentaba al Contador, </w:t>
            </w:r>
            <w:r w:rsidR="00197B57">
              <w:rPr>
                <w:i w:val="0"/>
              </w:rPr>
              <w:t>necesitamos saber el cómo hacen sus operaciones para nosotros sacar los requerimientos del sistema.</w:t>
            </w:r>
          </w:p>
          <w:p w:rsidR="00197B57" w:rsidRDefault="00197B57" w:rsidP="00197B57">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G: Ingeniero, por favor llévalos a que conozcan el proceso que llevamos a cabo.</w:t>
            </w:r>
          </w:p>
          <w:p w:rsidR="00197B57" w:rsidRDefault="00197B57" w:rsidP="00197B57">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 Cómo no Contador, por favor </w:t>
            </w:r>
            <w:proofErr w:type="gramStart"/>
            <w:r>
              <w:rPr>
                <w:i w:val="0"/>
              </w:rPr>
              <w:t>vengan</w:t>
            </w:r>
            <w:proofErr w:type="gramEnd"/>
            <w:r>
              <w:rPr>
                <w:i w:val="0"/>
              </w:rPr>
              <w:t>.</w:t>
            </w:r>
          </w:p>
          <w:p w:rsidR="00197B57" w:rsidRDefault="00197B57" w:rsidP="00197B57">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C: Gracias. Contador, muchas gracias por su tiempo.</w:t>
            </w:r>
          </w:p>
          <w:p w:rsidR="00FA137C" w:rsidRPr="00FA137C" w:rsidRDefault="00197B57" w:rsidP="00197B57">
            <w:pPr>
              <w:pStyle w:val="Textodelasugerencia"/>
              <w:jc w:val="both"/>
              <w:cnfStyle w:val="000000000000" w:firstRow="0" w:lastRow="0" w:firstColumn="0" w:lastColumn="0" w:oddVBand="0" w:evenVBand="0" w:oddHBand="0" w:evenHBand="0" w:firstRowFirstColumn="0" w:firstRowLastColumn="0" w:lastRowFirstColumn="0" w:lastRowLastColumn="0"/>
              <w:rPr>
                <w:i w:val="0"/>
              </w:rPr>
            </w:pPr>
            <w:r>
              <w:rPr>
                <w:i w:val="0"/>
              </w:rPr>
              <w:t>D</w:t>
            </w:r>
            <w:proofErr w:type="gramStart"/>
            <w:r>
              <w:rPr>
                <w:i w:val="0"/>
              </w:rPr>
              <w:t>,C</w:t>
            </w:r>
            <w:proofErr w:type="gramEnd"/>
            <w:r w:rsidR="00A77EC5">
              <w:rPr>
                <w:i w:val="0"/>
              </w:rPr>
              <w:t xml:space="preserve">: Con </w:t>
            </w:r>
            <w:r>
              <w:rPr>
                <w:i w:val="0"/>
              </w:rPr>
              <w:t>permiso.</w:t>
            </w:r>
            <w:r w:rsidR="00FA137C">
              <w:rPr>
                <w:i w:val="0"/>
              </w:rPr>
              <w:t>”</w:t>
            </w:r>
          </w:p>
        </w:tc>
      </w:tr>
      <w:tr w:rsidR="000E7281"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0E7281" w:rsidRPr="005A5703" w:rsidRDefault="000E7281" w:rsidP="005700E2">
            <w:pPr>
              <w:pStyle w:val="Icono"/>
            </w:pPr>
          </w:p>
        </w:tc>
        <w:tc>
          <w:tcPr>
            <w:tcW w:w="4655" w:type="pct"/>
            <w:shd w:val="clear" w:color="auto" w:fill="E4E3E2" w:themeFill="background2"/>
          </w:tcPr>
          <w:p w:rsidR="000E7281" w:rsidRPr="005A5703" w:rsidRDefault="000E7281" w:rsidP="005700E2">
            <w:pPr>
              <w:pStyle w:val="Textodelasugerencia"/>
              <w:cnfStyle w:val="000000000000" w:firstRow="0" w:lastRow="0" w:firstColumn="0" w:lastColumn="0" w:oddVBand="0" w:evenVBand="0" w:oddHBand="0" w:evenHBand="0" w:firstRowFirstColumn="0" w:firstRowLastColumn="0" w:lastRowFirstColumn="0" w:lastRowLastColumn="0"/>
            </w:pPr>
          </w:p>
        </w:tc>
      </w:tr>
      <w:tr w:rsidR="000E7281"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0E7281" w:rsidRPr="005A5703" w:rsidRDefault="000E7281" w:rsidP="005700E2">
            <w:pPr>
              <w:pStyle w:val="Icono"/>
            </w:pPr>
          </w:p>
        </w:tc>
        <w:tc>
          <w:tcPr>
            <w:tcW w:w="4655" w:type="pct"/>
            <w:shd w:val="clear" w:color="auto" w:fill="E4E3E2" w:themeFill="background2"/>
          </w:tcPr>
          <w:p w:rsidR="000E7281" w:rsidRPr="005A5703" w:rsidRDefault="000E7281" w:rsidP="005700E2">
            <w:pPr>
              <w:pStyle w:val="Textodelasugerencia"/>
              <w:cnfStyle w:val="000000000000" w:firstRow="0" w:lastRow="0" w:firstColumn="0" w:lastColumn="0" w:oddVBand="0" w:evenVBand="0" w:oddHBand="0" w:evenHBand="0" w:firstRowFirstColumn="0" w:firstRowLastColumn="0" w:lastRowFirstColumn="0" w:lastRowLastColumn="0"/>
            </w:pPr>
          </w:p>
        </w:tc>
      </w:tr>
    </w:tbl>
    <w:p w:rsidR="000E7281" w:rsidRDefault="000E7281"/>
    <w:p w:rsidR="00FD414D" w:rsidRDefault="00FD414D"/>
    <w:p w:rsidR="000E7281" w:rsidRPr="005A5703" w:rsidRDefault="000E7281" w:rsidP="000E7281">
      <w:pPr>
        <w:pStyle w:val="Ttulo1"/>
      </w:pPr>
      <w:bookmarkStart w:id="13" w:name="_Toc356802808"/>
      <w:r>
        <w:rPr>
          <w:rFonts w:ascii="Century Gothic" w:hAnsi="Century Gothic"/>
          <w:color w:val="F24F4F"/>
        </w:rPr>
        <w:lastRenderedPageBreak/>
        <w:t>Desarrollo de la Metodología</w:t>
      </w:r>
      <w:r w:rsidR="00ED2A07">
        <w:rPr>
          <w:rFonts w:ascii="Century Gothic" w:hAnsi="Century Gothic"/>
          <w:color w:val="F24F4F"/>
        </w:rPr>
        <w:t xml:space="preserve"> MERISE</w:t>
      </w:r>
      <w:bookmarkEnd w:id="13"/>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426"/>
        <w:gridCol w:w="8670"/>
      </w:tblGrid>
      <w:tr w:rsidR="00604A53" w:rsidRPr="005A5703" w:rsidTr="00ED2A07">
        <w:trPr>
          <w:trHeight w:val="4749"/>
        </w:trPr>
        <w:tc>
          <w:tcPr>
            <w:cnfStyle w:val="001000000000" w:firstRow="0" w:lastRow="0" w:firstColumn="1" w:lastColumn="0" w:oddVBand="0" w:evenVBand="0" w:oddHBand="0" w:evenHBand="0" w:firstRowFirstColumn="0" w:firstRowLastColumn="0" w:lastRowFirstColumn="0" w:lastRowLastColumn="0"/>
            <w:tcW w:w="234" w:type="pct"/>
            <w:shd w:val="clear" w:color="auto" w:fill="E4E3E2" w:themeFill="background2"/>
          </w:tcPr>
          <w:p w:rsidR="00604A53" w:rsidRPr="00ED2A07" w:rsidRDefault="00604A53" w:rsidP="00ED2A07">
            <w:pPr>
              <w:pStyle w:val="Icono"/>
              <w:spacing w:line="360" w:lineRule="auto"/>
              <w:rPr>
                <w:rFonts w:asciiTheme="majorHAnsi" w:hAnsiTheme="majorHAnsi"/>
              </w:rPr>
            </w:pPr>
          </w:p>
        </w:tc>
        <w:tc>
          <w:tcPr>
            <w:tcW w:w="4766" w:type="pct"/>
            <w:shd w:val="clear" w:color="auto" w:fill="E4E3E2" w:themeFill="background2"/>
          </w:tcPr>
          <w:p w:rsidR="00ED2A07" w:rsidRPr="00ED2A07" w:rsidRDefault="00ED2A07" w:rsidP="00ED2A07">
            <w:pPr>
              <w:pStyle w:val="Ttulo2"/>
              <w:spacing w:line="360" w:lineRule="auto"/>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bookmarkStart w:id="14" w:name="_Toc356802809"/>
            <w:r w:rsidRPr="00ED2A07">
              <w:rPr>
                <w:rFonts w:asciiTheme="majorHAnsi" w:hAnsiTheme="majorHAnsi"/>
                <w:sz w:val="32"/>
                <w:szCs w:val="32"/>
              </w:rPr>
              <w:t>Descripción de la metodología</w:t>
            </w:r>
            <w:bookmarkEnd w:id="14"/>
          </w:p>
          <w:p w:rsidR="00ED2A07" w:rsidRPr="00ED2A07" w:rsidRDefault="00ED2A07" w:rsidP="00ED2A0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2A07">
              <w:rPr>
                <w:rFonts w:asciiTheme="majorHAnsi" w:hAnsiTheme="majorHAnsi"/>
                <w:sz w:val="24"/>
                <w:szCs w:val="24"/>
              </w:rPr>
              <w:t>Para un desarrollo óptimo, se decidió utilizar la metodología MERISE.</w:t>
            </w:r>
          </w:p>
          <w:p w:rsidR="00ED2A07" w:rsidRPr="00ED2A07" w:rsidRDefault="00ED2A07" w:rsidP="00ED2A0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2A07">
              <w:rPr>
                <w:rFonts w:asciiTheme="majorHAnsi" w:hAnsiTheme="majorHAnsi"/>
                <w:sz w:val="24"/>
                <w:szCs w:val="24"/>
              </w:rPr>
              <w:t>La metodología MERISE es un método de concepción, de desarrollo y de realización de proyectos informáticos. El objetivo de éste método es principalmente el llegar a realizar sistemas de información. Éste método está basado en la separación de los datos y procedimientos a efectuarse en más modelos conceptuales y físicos.</w:t>
            </w:r>
          </w:p>
          <w:p w:rsidR="00ED2A07" w:rsidRPr="00ED2A07" w:rsidRDefault="00ED2A07" w:rsidP="00ED2A0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2A07">
              <w:rPr>
                <w:rFonts w:asciiTheme="majorHAnsi" w:hAnsiTheme="majorHAnsi"/>
                <w:sz w:val="24"/>
                <w:szCs w:val="24"/>
              </w:rPr>
              <w:t>Para ello, se utilizaron algunos pasos los cuales se explicarán a continuación:</w:t>
            </w:r>
          </w:p>
          <w:p w:rsidR="00604A53" w:rsidRPr="00ED2A07" w:rsidRDefault="00ED2A07" w:rsidP="00ED2A0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2A07">
              <w:rPr>
                <w:rFonts w:asciiTheme="majorHAnsi" w:hAnsiTheme="majorHAnsi"/>
                <w:b/>
                <w:sz w:val="24"/>
                <w:szCs w:val="24"/>
              </w:rPr>
              <w:t>Las fases de la metodología MERISE son:</w:t>
            </w:r>
          </w:p>
        </w:tc>
      </w:tr>
    </w:tbl>
    <w:p w:rsidR="000E7281" w:rsidRDefault="000E7281"/>
    <w:p w:rsidR="00ED2A07" w:rsidRPr="005A5703" w:rsidRDefault="00ED2A07" w:rsidP="00ED2A07">
      <w:pPr>
        <w:pStyle w:val="Ttulo2"/>
      </w:pPr>
      <w:bookmarkStart w:id="15" w:name="_Toc356802810"/>
      <w:r>
        <w:rPr>
          <w:rFonts w:ascii="Garamond" w:hAnsi="Garamond"/>
          <w:color w:val="4C483D"/>
        </w:rPr>
        <w:t>Estudio Preliminar</w:t>
      </w:r>
      <w:bookmarkEnd w:id="15"/>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ED2A07"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ED2A07" w:rsidRPr="00FA137C" w:rsidRDefault="00ED2A07" w:rsidP="00ED2A07">
            <w:pPr>
              <w:pStyle w:val="Icono"/>
              <w:spacing w:line="360" w:lineRule="auto"/>
              <w:rPr>
                <w:sz w:val="24"/>
                <w:szCs w:val="24"/>
              </w:rPr>
            </w:pPr>
          </w:p>
        </w:tc>
        <w:tc>
          <w:tcPr>
            <w:tcW w:w="4655" w:type="pct"/>
            <w:shd w:val="clear" w:color="auto" w:fill="E4E3E2" w:themeFill="background2"/>
          </w:tcPr>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En el desarrollo de ésta fase se comprende lo que es la planificación del sistema que se está desarrollando. Una de las tareas del estudio preliminar es la de brindar un marco de trabajo que permita organizar los recursos, tiempos y costos.</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Para lograr esto, fue necesario hacer un diagrama de Gantt así como establecer las fechas por las cuales se regiría el proyecto. </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Cabe mencionar que es en éste paso en donde se llevaron a cabo las entrevistas con el gerente administrativo de Grupo </w:t>
            </w:r>
            <w:proofErr w:type="spellStart"/>
            <w:r w:rsidRPr="00FA137C">
              <w:rPr>
                <w:i w:val="0"/>
                <w:sz w:val="24"/>
                <w:szCs w:val="24"/>
              </w:rPr>
              <w:t>Concretero</w:t>
            </w:r>
            <w:proofErr w:type="spellEnd"/>
            <w:r w:rsidRPr="00FA137C">
              <w:rPr>
                <w:i w:val="0"/>
                <w:sz w:val="24"/>
                <w:szCs w:val="24"/>
              </w:rPr>
              <w:t xml:space="preserve"> EURA S.A de .C.V con objetivo de poder reunir los requisitos con los cuales el sistema de información debería contar.</w:t>
            </w:r>
          </w:p>
        </w:tc>
      </w:tr>
    </w:tbl>
    <w:p w:rsidR="00ED2A07" w:rsidRPr="005A5703" w:rsidRDefault="00ED2A07" w:rsidP="00ED2A07"/>
    <w:p w:rsidR="00ED2A07" w:rsidRPr="005A5703" w:rsidRDefault="00ED2A07" w:rsidP="00ED2A07">
      <w:pPr>
        <w:pStyle w:val="Ttulo2"/>
      </w:pPr>
      <w:bookmarkStart w:id="16" w:name="_Toc356802811"/>
      <w:r>
        <w:rPr>
          <w:rFonts w:ascii="Garamond" w:hAnsi="Garamond"/>
          <w:color w:val="4C483D"/>
        </w:rPr>
        <w:t>Estudio Detallado</w:t>
      </w:r>
      <w:bookmarkEnd w:id="16"/>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ED2A07"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ED2A07" w:rsidRPr="00FA137C" w:rsidRDefault="00ED2A07" w:rsidP="00ED2A07">
            <w:pPr>
              <w:pStyle w:val="Icono"/>
              <w:spacing w:line="360" w:lineRule="auto"/>
              <w:rPr>
                <w:sz w:val="24"/>
                <w:szCs w:val="24"/>
              </w:rPr>
            </w:pPr>
          </w:p>
        </w:tc>
        <w:tc>
          <w:tcPr>
            <w:tcW w:w="4655" w:type="pct"/>
            <w:shd w:val="clear" w:color="auto" w:fill="E4E3E2" w:themeFill="background2"/>
          </w:tcPr>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En ésta etapa se define el análisis y diseño del sistema de información a implementar. Para llevar a cabo ésta etapa se identificaron las necesidades que la empresa tiene para así poder </w:t>
            </w:r>
            <w:r w:rsidRPr="00FA137C">
              <w:rPr>
                <w:i w:val="0"/>
                <w:sz w:val="24"/>
                <w:szCs w:val="24"/>
              </w:rPr>
              <w:lastRenderedPageBreak/>
              <w:t xml:space="preserve">implementar las medidas necesarias para poder desarrollar el sistema de información de una forma exitosa. </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Es en ésta etapa en donde se tuvieron algunas reuniones con el gerente administrativo de la empresa para que se pudiesen llevar a cabo </w:t>
            </w:r>
            <w:proofErr w:type="spellStart"/>
            <w:r w:rsidRPr="00FA137C">
              <w:rPr>
                <w:i w:val="0"/>
                <w:sz w:val="24"/>
                <w:szCs w:val="24"/>
              </w:rPr>
              <w:t>brainstormings</w:t>
            </w:r>
            <w:proofErr w:type="spellEnd"/>
            <w:r w:rsidRPr="00FA137C">
              <w:rPr>
                <w:i w:val="0"/>
                <w:sz w:val="24"/>
                <w:szCs w:val="24"/>
              </w:rPr>
              <w:t xml:space="preserve"> o lluvias de ideas con objeto de poder implementarlas en el diseño o con objetivo de corregir o añadir funcionalidades del mismo.</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De igual forma en ésta etapa se creó una base de datos así como su respectivo diagrama Entidad-Relación.</w:t>
            </w:r>
          </w:p>
        </w:tc>
      </w:tr>
    </w:tbl>
    <w:p w:rsidR="00ED2A07" w:rsidRPr="005A5703" w:rsidRDefault="002F0578" w:rsidP="00ED2A07">
      <w:r>
        <w:rPr>
          <w:noProof/>
          <w:lang w:eastAsia="es-MX"/>
        </w:rPr>
        <w:lastRenderedPageBreak/>
        <w:drawing>
          <wp:inline distT="0" distB="0" distL="0" distR="0" wp14:anchorId="39F8B446" wp14:editId="59A5175C">
            <wp:extent cx="5784112" cy="33401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6" t="13632" r="8857" b="10913"/>
                    <a:stretch/>
                  </pic:blipFill>
                  <pic:spPr bwMode="auto">
                    <a:xfrm>
                      <a:off x="0" y="0"/>
                      <a:ext cx="5798110" cy="3348183"/>
                    </a:xfrm>
                    <a:prstGeom prst="rect">
                      <a:avLst/>
                    </a:prstGeom>
                    <a:ln>
                      <a:noFill/>
                    </a:ln>
                    <a:extLst>
                      <a:ext uri="{53640926-AAD7-44D8-BBD7-CCE9431645EC}">
                        <a14:shadowObscured xmlns:a14="http://schemas.microsoft.com/office/drawing/2010/main"/>
                      </a:ext>
                    </a:extLst>
                  </pic:spPr>
                </pic:pic>
              </a:graphicData>
            </a:graphic>
          </wp:inline>
        </w:drawing>
      </w:r>
    </w:p>
    <w:p w:rsidR="00ED2A07" w:rsidRPr="005A5703" w:rsidRDefault="00ED2A07" w:rsidP="00ED2A07">
      <w:pPr>
        <w:pStyle w:val="Ttulo2"/>
      </w:pPr>
      <w:bookmarkStart w:id="17" w:name="_Toc356802812"/>
      <w:r>
        <w:rPr>
          <w:rFonts w:ascii="Garamond" w:hAnsi="Garamond"/>
          <w:color w:val="4C483D"/>
        </w:rPr>
        <w:t>Implementación</w:t>
      </w:r>
      <w:bookmarkEnd w:id="17"/>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ED2A07"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ED2A07" w:rsidRPr="00FA137C" w:rsidRDefault="00ED2A07" w:rsidP="00ED2A07">
            <w:pPr>
              <w:pStyle w:val="Icono"/>
              <w:spacing w:line="360" w:lineRule="auto"/>
              <w:rPr>
                <w:sz w:val="24"/>
                <w:szCs w:val="24"/>
              </w:rPr>
            </w:pPr>
          </w:p>
        </w:tc>
        <w:tc>
          <w:tcPr>
            <w:tcW w:w="4655" w:type="pct"/>
            <w:shd w:val="clear" w:color="auto" w:fill="E4E3E2" w:themeFill="background2"/>
          </w:tcPr>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Durante ésta etapa es en donde se selecciona un lenguaje de programación.  En el desarrollo de ésta etapa se escogió el lenguaje de programación </w:t>
            </w:r>
            <w:proofErr w:type="spellStart"/>
            <w:r w:rsidRPr="00FA137C">
              <w:rPr>
                <w:i w:val="0"/>
                <w:sz w:val="24"/>
                <w:szCs w:val="24"/>
              </w:rPr>
              <w:t>Groovy</w:t>
            </w:r>
            <w:proofErr w:type="spellEnd"/>
            <w:r w:rsidRPr="00FA137C">
              <w:rPr>
                <w:i w:val="0"/>
                <w:sz w:val="24"/>
                <w:szCs w:val="24"/>
              </w:rPr>
              <w:t xml:space="preserve"> el cual es Orientado a Objetos y también se seleccionó el entorno gráfico </w:t>
            </w:r>
            <w:proofErr w:type="spellStart"/>
            <w:r w:rsidRPr="00FA137C">
              <w:rPr>
                <w:i w:val="0"/>
                <w:sz w:val="24"/>
                <w:szCs w:val="24"/>
              </w:rPr>
              <w:t>Groovy-Grails</w:t>
            </w:r>
            <w:proofErr w:type="spellEnd"/>
            <w:r w:rsidRPr="00FA137C">
              <w:rPr>
                <w:i w:val="0"/>
                <w:sz w:val="24"/>
                <w:szCs w:val="24"/>
              </w:rPr>
              <w:t xml:space="preserve"> para poder llevar a cabo la codificación del sistema. Es evidente que la programación Orientada a Objetos es mucho más fácil que la estructurada y es claro mencionar que gracias a éste paradigma se pudo encontrar errores y corregirlos con mayor facilidad.</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lastRenderedPageBreak/>
              <w:t>Para que el sistema basado en web tuviese una mejor presentación se construyó e implementó una hoja de estilos en cascada (archivo CSS) y finalmente se presentaron prototipos del proyecto al gerente administrativo.</w:t>
            </w:r>
          </w:p>
        </w:tc>
      </w:tr>
    </w:tbl>
    <w:p w:rsidR="00ED2A07" w:rsidRPr="005A5703" w:rsidRDefault="00ED2A07" w:rsidP="00ED2A07"/>
    <w:p w:rsidR="00ED2A07" w:rsidRPr="005A5703" w:rsidRDefault="00ED2A07" w:rsidP="00ED2A07">
      <w:pPr>
        <w:pStyle w:val="Ttulo2"/>
      </w:pPr>
      <w:bookmarkStart w:id="18" w:name="_Toc356802813"/>
      <w:r>
        <w:rPr>
          <w:rFonts w:ascii="Garamond" w:hAnsi="Garamond"/>
          <w:color w:val="4C483D"/>
        </w:rPr>
        <w:t>Relación y Puesta en Marcha</w:t>
      </w:r>
      <w:bookmarkEnd w:id="18"/>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ED2A07"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ED2A07" w:rsidRPr="00FA137C" w:rsidRDefault="00ED2A07" w:rsidP="00ED2A07">
            <w:pPr>
              <w:pStyle w:val="Icono"/>
              <w:spacing w:line="360" w:lineRule="auto"/>
              <w:rPr>
                <w:sz w:val="24"/>
                <w:szCs w:val="24"/>
              </w:rPr>
            </w:pPr>
          </w:p>
        </w:tc>
        <w:tc>
          <w:tcPr>
            <w:tcW w:w="4655" w:type="pct"/>
            <w:shd w:val="clear" w:color="auto" w:fill="E4E3E2" w:themeFill="background2"/>
          </w:tcPr>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Como fase final y cuarta fase de la metodología MERISE fue implementar el sistema de información realizado para Grupo </w:t>
            </w:r>
            <w:proofErr w:type="spellStart"/>
            <w:r w:rsidRPr="00FA137C">
              <w:rPr>
                <w:i w:val="0"/>
                <w:sz w:val="24"/>
                <w:szCs w:val="24"/>
              </w:rPr>
              <w:t>Concretero</w:t>
            </w:r>
            <w:proofErr w:type="spellEnd"/>
            <w:r w:rsidRPr="00FA137C">
              <w:rPr>
                <w:i w:val="0"/>
                <w:sz w:val="24"/>
                <w:szCs w:val="24"/>
              </w:rPr>
              <w:t xml:space="preserve"> EURA S.A de C.V así como detectar errores y corregir los mismos. </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 xml:space="preserve">Durante el desarrollo de ésta etapa fue necesario realizar la documentación técnica y el manual de usuario. </w:t>
            </w:r>
          </w:p>
          <w:p w:rsidR="00ED2A07" w:rsidRPr="00FA137C" w:rsidRDefault="00ED2A07"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FA137C">
              <w:rPr>
                <w:i w:val="0"/>
                <w:sz w:val="24"/>
                <w:szCs w:val="24"/>
              </w:rPr>
              <w:t>Finalmente se compiló el programa y se instaló en las computadoras de la empresa.</w:t>
            </w:r>
          </w:p>
        </w:tc>
      </w:tr>
    </w:tbl>
    <w:p w:rsidR="00ED2A07" w:rsidRDefault="00ED2A07"/>
    <w:p w:rsidR="00FF6303" w:rsidRDefault="00FF6303"/>
    <w:p w:rsidR="00FF6303" w:rsidRDefault="00FF6303"/>
    <w:p w:rsidR="00FF6303" w:rsidRDefault="00FF6303"/>
    <w:p w:rsidR="003A1EFA" w:rsidRDefault="003A1EFA"/>
    <w:p w:rsidR="003A1EFA" w:rsidRDefault="003A1EFA"/>
    <w:p w:rsidR="003A1EFA" w:rsidRDefault="003A1EFA"/>
    <w:p w:rsidR="003A1EFA" w:rsidRDefault="003A1EFA"/>
    <w:p w:rsidR="003A1EFA" w:rsidRDefault="003A1EFA"/>
    <w:p w:rsidR="003A1EFA" w:rsidRDefault="003A1EFA"/>
    <w:p w:rsidR="003A1EFA" w:rsidRDefault="003A1EFA"/>
    <w:p w:rsidR="003A1EFA" w:rsidRDefault="003A1EFA"/>
    <w:p w:rsidR="003A1EFA" w:rsidRDefault="003A1EFA"/>
    <w:p w:rsidR="003A1EFA" w:rsidRDefault="003A1EFA">
      <w:r>
        <w:br w:type="page"/>
      </w:r>
    </w:p>
    <w:p w:rsidR="003A1EFA" w:rsidRPr="005A5703" w:rsidRDefault="003A1EFA"/>
    <w:p w:rsidR="00843104" w:rsidRPr="005A5703" w:rsidRDefault="002F49B3">
      <w:pPr>
        <w:pStyle w:val="Ttulo1"/>
      </w:pPr>
      <w:bookmarkStart w:id="19" w:name="_Toc356802814"/>
      <w:r>
        <w:rPr>
          <w:rFonts w:ascii="Century Gothic" w:hAnsi="Century Gothic"/>
          <w:color w:val="F24F4F"/>
        </w:rPr>
        <w:t>C</w:t>
      </w:r>
      <w:r w:rsidR="000E7281">
        <w:rPr>
          <w:rFonts w:ascii="Century Gothic" w:hAnsi="Century Gothic"/>
          <w:color w:val="F24F4F"/>
        </w:rPr>
        <w:t>ontrato</w:t>
      </w:r>
      <w:bookmarkEnd w:id="19"/>
    </w:p>
    <w:p w:rsidR="00C426EE" w:rsidRDefault="00C426EE" w:rsidP="00C426EE">
      <w:pPr>
        <w:jc w:val="both"/>
      </w:pPr>
    </w:p>
    <w:p w:rsidR="00C426EE" w:rsidRDefault="00C426EE" w:rsidP="00C426EE">
      <w:pPr>
        <w:jc w:val="both"/>
      </w:pPr>
      <w:r>
        <w:t xml:space="preserve">Contrato de PRESTACIÓN DE SERVICIOS de desarrollo de software que celebrarán por una parte de KAISER SYSTEMS representada en este acto por David </w:t>
      </w:r>
      <w:proofErr w:type="spellStart"/>
      <w:r>
        <w:t>Zahid</w:t>
      </w:r>
      <w:proofErr w:type="spellEnd"/>
      <w:r>
        <w:t xml:space="preserve"> Jiménez </w:t>
      </w:r>
      <w:proofErr w:type="spellStart"/>
      <w:r>
        <w:t>Grez</w:t>
      </w:r>
      <w:proofErr w:type="spellEnd"/>
      <w:r>
        <w:t xml:space="preserve"> pasante de la Licenciatura en Sistemas Computacionales a quien en lo sucesivo y para efectos del presente contrato se denominará el “PRESTADOR” y por la otra parte, la</w:t>
      </w:r>
      <w:r w:rsidRPr="009C27A3">
        <w:t xml:space="preserve"> </w:t>
      </w:r>
      <w:r>
        <w:t xml:space="preserve">empresa GRUPO CONCRETERO EURA representada en este acto por el C.P. </w:t>
      </w:r>
      <w:r w:rsidRPr="009C27A3">
        <w:t>Salvador Monroy Bustos</w:t>
      </w:r>
      <w:r>
        <w:t xml:space="preserve"> a quien en lo sucesivo se le denominara el “CONTRATANTE”.</w:t>
      </w:r>
    </w:p>
    <w:p w:rsidR="00C426EE" w:rsidRDefault="00C426EE" w:rsidP="00C426EE">
      <w:pPr>
        <w:jc w:val="both"/>
      </w:pPr>
      <w:r>
        <w:t>El CONTRATANTE Y EL PRESTADOR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SOFTWARE y a tal objeto:</w:t>
      </w:r>
    </w:p>
    <w:p w:rsidR="00C426EE" w:rsidRDefault="00C426EE" w:rsidP="00C426EE">
      <w:pPr>
        <w:jc w:val="both"/>
      </w:pPr>
      <w:r>
        <w:t>EXPONEN:</w:t>
      </w:r>
    </w:p>
    <w:p w:rsidR="00C426EE" w:rsidRDefault="00C426EE" w:rsidP="00C426EE">
      <w:pPr>
        <w:pStyle w:val="Prrafodelista"/>
        <w:numPr>
          <w:ilvl w:val="0"/>
          <w:numId w:val="8"/>
        </w:numPr>
        <w:jc w:val="both"/>
      </w:pPr>
      <w:r>
        <w:t>Que KAISER SYSTEMS se dedica a la prestación de servicios informáticos, y entre éstos realiza desarrollo de software.</w:t>
      </w:r>
    </w:p>
    <w:p w:rsidR="00C426EE" w:rsidRDefault="00C426EE" w:rsidP="00C426EE">
      <w:pPr>
        <w:pStyle w:val="Prrafodelista"/>
        <w:numPr>
          <w:ilvl w:val="0"/>
          <w:numId w:val="8"/>
        </w:numPr>
        <w:jc w:val="both"/>
      </w:pPr>
      <w:r>
        <w:t>Que la empresa GRUPO CONCRETERO EURA está interesada en contratar la elaboración por KAISER SYSTEMS de un sistema de software con los requisitos y estipulaciones acordadas en este contrato.</w:t>
      </w:r>
    </w:p>
    <w:p w:rsidR="00C426EE" w:rsidRDefault="00C426EE" w:rsidP="00C426EE">
      <w:pPr>
        <w:pStyle w:val="Prrafodelista"/>
        <w:numPr>
          <w:ilvl w:val="0"/>
          <w:numId w:val="8"/>
        </w:numPr>
        <w:jc w:val="both"/>
      </w:pPr>
      <w:r>
        <w:t>Que en base a lo anterior, ambas partes acuerdan la suscripción del presente contrato que se regirá de acuerdo a lo siguiente:</w:t>
      </w:r>
    </w:p>
    <w:p w:rsidR="00C426EE" w:rsidRDefault="00C426EE" w:rsidP="00C426EE">
      <w:r>
        <w:t>PACTOS Y ESTIPULACIONES:</w:t>
      </w:r>
    </w:p>
    <w:p w:rsidR="00C426EE" w:rsidRPr="00C426EE" w:rsidRDefault="00C426EE" w:rsidP="00C426EE">
      <w:pPr>
        <w:rPr>
          <w:u w:val="single"/>
        </w:rPr>
      </w:pPr>
      <w:r w:rsidRPr="00C426EE">
        <w:rPr>
          <w:u w:val="single"/>
        </w:rPr>
        <w:t>PRIMERA: OBJETO</w:t>
      </w:r>
    </w:p>
    <w:p w:rsidR="00C426EE" w:rsidRDefault="00C426EE" w:rsidP="00C426EE">
      <w:r>
        <w:t>El objeto del presente contrato es el Desarrollo (instalación, puesta en servicio y formación de usuarios) por parte de la empresa KAISER SYSTEMS a la empresa GRUPO CONCRETERO EURA  del software denominado: EURA 0.1</w:t>
      </w:r>
    </w:p>
    <w:p w:rsidR="00C426EE" w:rsidRDefault="00C426EE" w:rsidP="00C426EE">
      <w:r>
        <w:t>Tal anexo forma parte de este contrato, su contenido tiene carácter contractual y es aceptado y firmado por las partes.</w:t>
      </w:r>
    </w:p>
    <w:p w:rsidR="00C426EE" w:rsidRDefault="00C426EE" w:rsidP="00C426EE"/>
    <w:p w:rsidR="00BE22CF" w:rsidRDefault="00BE22CF" w:rsidP="00C426EE"/>
    <w:p w:rsidR="00BE22CF" w:rsidRDefault="00BE22CF" w:rsidP="00C426EE"/>
    <w:p w:rsidR="00C426EE" w:rsidRDefault="00C426EE" w:rsidP="00C426EE"/>
    <w:p w:rsidR="00C426EE" w:rsidRDefault="00C426EE" w:rsidP="00C426EE"/>
    <w:p w:rsidR="00C426EE" w:rsidRDefault="00C426EE" w:rsidP="00C426EE"/>
    <w:p w:rsidR="00C426EE" w:rsidRPr="002F0CE2" w:rsidRDefault="00C426EE" w:rsidP="00C426EE">
      <w:pPr>
        <w:jc w:val="both"/>
        <w:rPr>
          <w:u w:val="single"/>
        </w:rPr>
      </w:pPr>
      <w:r w:rsidRPr="002F0CE2">
        <w:rPr>
          <w:u w:val="single"/>
        </w:rPr>
        <w:lastRenderedPageBreak/>
        <w:t>SEGUNDA</w:t>
      </w:r>
      <w:r>
        <w:rPr>
          <w:u w:val="single"/>
        </w:rPr>
        <w:t>:</w:t>
      </w:r>
      <w:r w:rsidRPr="002F0CE2">
        <w:rPr>
          <w:u w:val="single"/>
        </w:rPr>
        <w:t xml:space="preserve"> ENTREGA DEL SISTEMA (ENTREGA E INSTALACIÓN DEL SISTEMA)</w:t>
      </w:r>
    </w:p>
    <w:p w:rsidR="00C426EE" w:rsidRDefault="00C426EE" w:rsidP="00C426EE">
      <w:r>
        <w:t>KAISER SYSTEMS entregará</w:t>
      </w:r>
      <w:r w:rsidRPr="00AD0FD5">
        <w:t xml:space="preserve"> </w:t>
      </w:r>
      <w:r>
        <w:t>a la empresa GRUPO CONCRETERO EURA el sistema el cual constará de cuatro módulos, los cuales serán entregados de la siguiente forma:</w:t>
      </w:r>
    </w:p>
    <w:p w:rsidR="00C426EE" w:rsidRDefault="00C426EE" w:rsidP="00C426EE">
      <w:pPr>
        <w:pStyle w:val="Prrafodelista"/>
        <w:numPr>
          <w:ilvl w:val="0"/>
          <w:numId w:val="9"/>
        </w:numPr>
      </w:pPr>
      <w:r>
        <w:t>Módulo de Ventas: Se entregará el día 31 de mayo del presente año.</w:t>
      </w:r>
    </w:p>
    <w:p w:rsidR="00C426EE" w:rsidRDefault="00C426EE" w:rsidP="00C426EE">
      <w:pPr>
        <w:pStyle w:val="Prrafodelista"/>
        <w:numPr>
          <w:ilvl w:val="0"/>
          <w:numId w:val="9"/>
        </w:numPr>
      </w:pPr>
      <w:r>
        <w:t xml:space="preserve">Módulo de Pedidos: Se entregará el día </w:t>
      </w:r>
      <w:r w:rsidRPr="00AD0FD5">
        <w:t>14 de junio</w:t>
      </w:r>
      <w:r>
        <w:t xml:space="preserve"> del presente año.</w:t>
      </w:r>
    </w:p>
    <w:p w:rsidR="00C426EE" w:rsidRDefault="00C426EE" w:rsidP="00C426EE">
      <w:pPr>
        <w:pStyle w:val="Prrafodelista"/>
        <w:numPr>
          <w:ilvl w:val="0"/>
          <w:numId w:val="9"/>
        </w:numPr>
      </w:pPr>
      <w:r>
        <w:t xml:space="preserve">Módulo de Cobranza: Se entregará el día </w:t>
      </w:r>
      <w:r w:rsidRPr="00AD0FD5">
        <w:t>21 de junio</w:t>
      </w:r>
      <w:r>
        <w:t xml:space="preserve"> del presente año.</w:t>
      </w:r>
    </w:p>
    <w:p w:rsidR="00C426EE" w:rsidRDefault="00C426EE" w:rsidP="00C426EE">
      <w:pPr>
        <w:jc w:val="both"/>
      </w:pPr>
      <w:r>
        <w:t xml:space="preserve">El sistema objeto de la entrega incluye: </w:t>
      </w:r>
    </w:p>
    <w:p w:rsidR="00C426EE" w:rsidRDefault="00C426EE" w:rsidP="00C426EE">
      <w:pPr>
        <w:pStyle w:val="Prrafodelista"/>
        <w:numPr>
          <w:ilvl w:val="0"/>
          <w:numId w:val="10"/>
        </w:numPr>
        <w:jc w:val="both"/>
      </w:pPr>
      <w:r>
        <w:t>Código ejecutable necesario para el correcto funcionamiento y  adecuadamente instalado para su funcionamiento en los equipos de cómputo donde operará el sistema de información.</w:t>
      </w:r>
    </w:p>
    <w:p w:rsidR="00C426EE" w:rsidRDefault="00C426EE" w:rsidP="00C426EE">
      <w:pPr>
        <w:pStyle w:val="Prrafodelista"/>
        <w:numPr>
          <w:ilvl w:val="0"/>
          <w:numId w:val="10"/>
        </w:numPr>
        <w:jc w:val="both"/>
      </w:pPr>
      <w:r>
        <w:t>4 Licencias por 12</w:t>
      </w:r>
      <w:r w:rsidRPr="00A9022C">
        <w:t xml:space="preserve"> meses cada una.</w:t>
      </w:r>
    </w:p>
    <w:p w:rsidR="00C426EE" w:rsidRDefault="00C426EE" w:rsidP="00C426EE">
      <w:pPr>
        <w:pStyle w:val="Prrafodelista"/>
        <w:numPr>
          <w:ilvl w:val="0"/>
          <w:numId w:val="10"/>
        </w:numPr>
        <w:jc w:val="both"/>
      </w:pPr>
      <w:r>
        <w:t>1 Manual de Usuario.</w:t>
      </w:r>
    </w:p>
    <w:p w:rsidR="00C426EE" w:rsidRDefault="00C426EE" w:rsidP="00C426EE">
      <w:r>
        <w:t>KAISER SYSTEMS procederá a la verificación de los productos entregados y a la validación del funcionamiento esperado del sistema</w:t>
      </w:r>
      <w:r w:rsidR="00E56C6C">
        <w:t>.</w:t>
      </w:r>
    </w:p>
    <w:p w:rsidR="00C426EE" w:rsidRDefault="00C426EE" w:rsidP="00C426EE">
      <w:r>
        <w:t xml:space="preserve">Tanto la verificación como la validación se realizarán en un periodo de tiempo inferior a 7 días naturales contados a partir de la entrega del sistema. </w:t>
      </w:r>
    </w:p>
    <w:p w:rsidR="00C426EE" w:rsidRDefault="00C426EE" w:rsidP="00C426EE">
      <w:r>
        <w:t>Si pasada esta fecha KAISER SYSTEMS no manifiesta por escrito reparos  a la empresa GRUPO CONCRETERO EURA, se entenderá que el sistema es conforme a los requisitos.</w:t>
      </w:r>
    </w:p>
    <w:p w:rsidR="00C426EE" w:rsidRPr="002F0CE2" w:rsidRDefault="00C426EE" w:rsidP="00C426EE">
      <w:pPr>
        <w:jc w:val="both"/>
        <w:rPr>
          <w:u w:val="single"/>
        </w:rPr>
      </w:pPr>
      <w:r w:rsidRPr="002F0CE2">
        <w:rPr>
          <w:u w:val="single"/>
        </w:rPr>
        <w:t>TERCERA</w:t>
      </w:r>
      <w:r>
        <w:rPr>
          <w:u w:val="single"/>
        </w:rPr>
        <w:t>:</w:t>
      </w:r>
      <w:r w:rsidRPr="002F0CE2">
        <w:rPr>
          <w:u w:val="single"/>
        </w:rPr>
        <w:t xml:space="preserve"> PROPIEDAD INTELECTUAL </w:t>
      </w:r>
    </w:p>
    <w:p w:rsidR="00C426EE" w:rsidRDefault="00C426EE" w:rsidP="00C426EE">
      <w:pPr>
        <w:jc w:val="both"/>
      </w:pPr>
      <w:r>
        <w:t>Corresponderán a la empresa KAISER SYSTEMS cualesquiera derechos de explotación derivados de la Ley de Propiedad Intelectual, tanto del sistema de información desarrollado como de los submódulos que lo integran y que así mismo hayan sido desarrollados, así como de todos los sub-productos del desarrollo: documentación de usuario, documentación de planificación y pruebas, etc.</w:t>
      </w:r>
    </w:p>
    <w:p w:rsidR="00C426EE" w:rsidRPr="002F0CE2" w:rsidRDefault="00C426EE" w:rsidP="00C426EE">
      <w:pPr>
        <w:jc w:val="both"/>
        <w:rPr>
          <w:u w:val="single"/>
        </w:rPr>
      </w:pPr>
      <w:r>
        <w:rPr>
          <w:u w:val="single"/>
        </w:rPr>
        <w:t>CUARTA:</w:t>
      </w:r>
      <w:r w:rsidRPr="002F0CE2">
        <w:rPr>
          <w:u w:val="single"/>
        </w:rPr>
        <w:t xml:space="preserve"> PENALIZACIONES</w:t>
      </w:r>
    </w:p>
    <w:p w:rsidR="00C426EE" w:rsidRDefault="00C426EE" w:rsidP="00C426EE">
      <w:pPr>
        <w:jc w:val="both"/>
      </w:pPr>
      <w:r>
        <w:t xml:space="preserve">En caso de existir retraso alguno de parte de </w:t>
      </w:r>
      <w:r w:rsidRPr="00B32862">
        <w:t xml:space="preserve">KAISER SYSTEMS </w:t>
      </w:r>
      <w:r>
        <w:t xml:space="preserve">en la fecha de entrega del sistema acordada dará derecho a la exigencia de una penalización económica a pagar por la empresa </w:t>
      </w:r>
      <w:r w:rsidRPr="00B32862">
        <w:t>KAISER SYSTEMS</w:t>
      </w:r>
      <w:r>
        <w:t xml:space="preserve"> a la  empresa GRUPO CONCRETERO EURA de 150 pesos por día, que deberá abonarse del siguiente modo:</w:t>
      </w:r>
    </w:p>
    <w:p w:rsidR="00C426EE" w:rsidRDefault="00C426EE" w:rsidP="00C426EE">
      <w:pPr>
        <w:jc w:val="both"/>
      </w:pPr>
      <w:r>
        <w:t>72 horas después del retraso a la siguiente cuenta: 0854444454 CLABE 072290008544444548 Banco BANCOMER</w:t>
      </w:r>
    </w:p>
    <w:p w:rsidR="00C426EE" w:rsidRDefault="00C426EE" w:rsidP="00C426EE">
      <w:pPr>
        <w:jc w:val="both"/>
      </w:pPr>
      <w:r>
        <w:t>Respecto a las revisiones del sistema, cualquier retraso presentado por alguna de las dos partes serán acreedoras de una penalización de 180 pesos por día, que deberá abonarse del siguiente modo:</w:t>
      </w:r>
    </w:p>
    <w:p w:rsidR="00C426EE" w:rsidRDefault="00C426EE" w:rsidP="00C426EE">
      <w:pPr>
        <w:jc w:val="both"/>
      </w:pPr>
      <w:r>
        <w:t>48 horas después del retraso a la siguiente cuenta en caso de que el retraso sea debido a la empresa GRUPO CONCRETERO EURA 5177126684644722  Banco Banamex</w:t>
      </w:r>
    </w:p>
    <w:p w:rsidR="00C426EE" w:rsidRDefault="00C426EE" w:rsidP="00C426EE">
      <w:pPr>
        <w:jc w:val="both"/>
      </w:pPr>
      <w:r>
        <w:t>48 horas después del retraso a la siguiente cuenta en caso de que el retraso sea debido a la empresa KAISER SYSTEMS 7751224638245266 Banco Banorte.</w:t>
      </w:r>
    </w:p>
    <w:p w:rsidR="00C426EE" w:rsidRPr="002F0CE2" w:rsidRDefault="00C426EE" w:rsidP="00C426EE">
      <w:pPr>
        <w:jc w:val="both"/>
        <w:rPr>
          <w:u w:val="single"/>
        </w:rPr>
      </w:pPr>
      <w:r w:rsidRPr="002F0CE2">
        <w:rPr>
          <w:u w:val="single"/>
        </w:rPr>
        <w:lastRenderedPageBreak/>
        <w:t>QUINTA</w:t>
      </w:r>
      <w:r>
        <w:rPr>
          <w:u w:val="single"/>
        </w:rPr>
        <w:t>:</w:t>
      </w:r>
      <w:r w:rsidRPr="002F0CE2">
        <w:rPr>
          <w:u w:val="single"/>
        </w:rPr>
        <w:t xml:space="preserve"> CONDICIONES ECONÓMICAS</w:t>
      </w:r>
    </w:p>
    <w:p w:rsidR="00C426EE" w:rsidRDefault="00C426EE" w:rsidP="00C426EE">
      <w:pPr>
        <w:jc w:val="both"/>
      </w:pPr>
      <w:r>
        <w:t xml:space="preserve">El precio del desarrollo del sistema e implementación de software objeto del presente contrato es de 20,000 pesos por módulo que se desee agregar en el sistema de información, dejando claro que el módulo de ventas será gratuito. </w:t>
      </w:r>
    </w:p>
    <w:p w:rsidR="00C426EE" w:rsidRDefault="00C426EE" w:rsidP="00C426EE">
      <w:pPr>
        <w:jc w:val="both"/>
      </w:pPr>
      <w:r>
        <w:t>Las cantidades mencionadas con anterioridad serán abonadas tras la emisión de la(s) correspondiente(s) factura(s) según el calendario de pago siguiente:</w:t>
      </w:r>
    </w:p>
    <w:p w:rsidR="00C426EE" w:rsidRDefault="00C426EE" w:rsidP="00C426EE">
      <w:pPr>
        <w:jc w:val="both"/>
      </w:pPr>
      <w:r>
        <w:t xml:space="preserve">La liquidación del sistema se llevará a cabo en 4 exhibiciones con depósito a la siguiente cuenta del banco Banamex  5177126684644722  </w:t>
      </w:r>
    </w:p>
    <w:p w:rsidR="00C426EE" w:rsidRDefault="00C426EE" w:rsidP="00C426EE">
      <w:pPr>
        <w:pStyle w:val="Prrafodelista"/>
        <w:numPr>
          <w:ilvl w:val="0"/>
          <w:numId w:val="11"/>
        </w:numPr>
        <w:jc w:val="both"/>
      </w:pPr>
      <w:r>
        <w:t>Primera exhibición de 10,000 pesos 31 de mayo de 2013</w:t>
      </w:r>
    </w:p>
    <w:p w:rsidR="00C426EE" w:rsidRDefault="00C426EE" w:rsidP="00C426EE">
      <w:pPr>
        <w:pStyle w:val="Prrafodelista"/>
        <w:numPr>
          <w:ilvl w:val="0"/>
          <w:numId w:val="11"/>
        </w:numPr>
        <w:jc w:val="both"/>
      </w:pPr>
      <w:r>
        <w:t>Segunda exhibición de 10,000 pesos 7 de junio de 2013</w:t>
      </w:r>
    </w:p>
    <w:p w:rsidR="00C426EE" w:rsidRDefault="00C426EE" w:rsidP="00C426EE">
      <w:pPr>
        <w:pStyle w:val="Prrafodelista"/>
        <w:numPr>
          <w:ilvl w:val="0"/>
          <w:numId w:val="11"/>
        </w:numPr>
        <w:jc w:val="both"/>
      </w:pPr>
      <w:r>
        <w:t>Tercera exhibición de 10,000 pesos 14 de junio de 2013</w:t>
      </w:r>
    </w:p>
    <w:p w:rsidR="00C426EE" w:rsidRDefault="00C426EE" w:rsidP="00C426EE">
      <w:pPr>
        <w:pStyle w:val="Prrafodelista"/>
        <w:numPr>
          <w:ilvl w:val="0"/>
          <w:numId w:val="11"/>
        </w:numPr>
        <w:jc w:val="both"/>
      </w:pPr>
      <w:r>
        <w:t>Cuarta exhibición de 10,000 pesos 21 de junio de 2013</w:t>
      </w:r>
    </w:p>
    <w:p w:rsidR="00C426EE" w:rsidRPr="002F0CE2" w:rsidRDefault="00C426EE" w:rsidP="00C426EE">
      <w:pPr>
        <w:jc w:val="both"/>
        <w:rPr>
          <w:u w:val="single"/>
        </w:rPr>
      </w:pPr>
      <w:r w:rsidRPr="002F0CE2">
        <w:rPr>
          <w:u w:val="single"/>
        </w:rPr>
        <w:t>SEXTA</w:t>
      </w:r>
      <w:r>
        <w:rPr>
          <w:u w:val="single"/>
        </w:rPr>
        <w:t>:</w:t>
      </w:r>
      <w:r w:rsidRPr="002F0CE2">
        <w:rPr>
          <w:u w:val="single"/>
        </w:rPr>
        <w:t xml:space="preserve"> GARANTÍA</w:t>
      </w:r>
    </w:p>
    <w:p w:rsidR="00C426EE" w:rsidRDefault="00C426EE" w:rsidP="00C426EE">
      <w:pPr>
        <w:jc w:val="both"/>
      </w:pPr>
      <w:r>
        <w:t>Una vez validada por parte de la empresa GRUPO CONCRETERO EURA la entrega e instalación del sistema de software, se iniciará un periodo de garantía del correcto funcionamiento del sistema de 3 meses.</w:t>
      </w:r>
    </w:p>
    <w:p w:rsidR="00C426EE" w:rsidRDefault="00C426EE" w:rsidP="00C426EE">
      <w:pPr>
        <w:jc w:val="both"/>
      </w:pPr>
      <w:r>
        <w:t>La garantía del sistema cubrirá un servicio de mantenimiento correctivo por parte de la empresa KAISER SYSTEMS, con un tiempo de respuesta a las notificaciones de incidencias inferior a  48 horas laborables desde la notificación, y un tiempo de reparación acorde al esfuerzo técnico necesario para su reparación.</w:t>
      </w:r>
    </w:p>
    <w:p w:rsidR="00C426EE" w:rsidRPr="001E6C52" w:rsidRDefault="00C426EE" w:rsidP="00C426EE">
      <w:pPr>
        <w:jc w:val="both"/>
      </w:pPr>
      <w:r>
        <w:t>Por mantenimiento correctivo se entiende el definido en el estándar técnico de mantenimiento de soft</w:t>
      </w:r>
      <w:bookmarkStart w:id="20" w:name="_GoBack"/>
      <w:bookmarkEnd w:id="20"/>
      <w:r>
        <w:t>ware IEEE 1219-1998: "Modificaciones realizadas a un producto de software después de su entrega para corregir fallos descubiertos", no siendo extensiva la garantía para operaciones de mantenimiento adaptativo ni perfectivo, si se requiere este tipo de  mantenimiento tendrá un costo adicional.</w:t>
      </w:r>
    </w:p>
    <w:p w:rsidR="00C426EE" w:rsidRPr="002F0CE2" w:rsidRDefault="00C426EE" w:rsidP="00C426EE">
      <w:pPr>
        <w:jc w:val="both"/>
        <w:rPr>
          <w:u w:val="single"/>
        </w:rPr>
      </w:pPr>
      <w:r w:rsidRPr="002F0CE2">
        <w:rPr>
          <w:u w:val="single"/>
        </w:rPr>
        <w:t>SÉPTIMA</w:t>
      </w:r>
      <w:r>
        <w:rPr>
          <w:u w:val="single"/>
        </w:rPr>
        <w:t>:</w:t>
      </w:r>
      <w:r w:rsidRPr="002F0CE2">
        <w:rPr>
          <w:u w:val="single"/>
        </w:rPr>
        <w:t xml:space="preserve"> RESOLUCIÓN DEL CONTRATO</w:t>
      </w:r>
    </w:p>
    <w:p w:rsidR="00C426EE" w:rsidRDefault="00C426EE" w:rsidP="00C426EE">
      <w:pPr>
        <w:jc w:val="both"/>
      </w:pPr>
      <w:r>
        <w:t>El presente contrato quedará resuelto al producirse alguna de las siguientes causas:</w:t>
      </w:r>
    </w:p>
    <w:p w:rsidR="00C426EE" w:rsidRDefault="00C426EE" w:rsidP="00C426EE">
      <w:pPr>
        <w:pStyle w:val="Prrafodelista"/>
        <w:numPr>
          <w:ilvl w:val="0"/>
          <w:numId w:val="12"/>
        </w:numPr>
        <w:jc w:val="both"/>
      </w:pPr>
      <w:r>
        <w:t>Cumplimiento de las prestaciones de cada parte en las fechas y formas acordadas.</w:t>
      </w:r>
    </w:p>
    <w:p w:rsidR="00C426EE" w:rsidRDefault="00C426EE" w:rsidP="00C426EE">
      <w:pPr>
        <w:pStyle w:val="Prrafodelista"/>
        <w:numPr>
          <w:ilvl w:val="0"/>
          <w:numId w:val="12"/>
        </w:numPr>
        <w:jc w:val="both"/>
      </w:pPr>
      <w:r>
        <w:t>Por hallarse cualquiera de las partes en un supuesto de caso fortuito o fuerza mayor.</w:t>
      </w:r>
    </w:p>
    <w:p w:rsidR="00C426EE" w:rsidRDefault="00C426EE" w:rsidP="00C426EE">
      <w:pPr>
        <w:pStyle w:val="Prrafodelista"/>
        <w:numPr>
          <w:ilvl w:val="0"/>
          <w:numId w:val="12"/>
        </w:numPr>
        <w:jc w:val="both"/>
      </w:pPr>
      <w:r>
        <w:t>Incumplimiento de las obligaciones correspondientes a cada parte. La resolución por esta causa podrá dar lugar a indemnización por daños y perjuicios causados por el incumplimiento.</w:t>
      </w:r>
    </w:p>
    <w:p w:rsidR="00BE22CF" w:rsidRDefault="00BE22CF" w:rsidP="00BE22CF">
      <w:pPr>
        <w:jc w:val="both"/>
      </w:pPr>
    </w:p>
    <w:p w:rsidR="00BE22CF" w:rsidRDefault="00BE22CF" w:rsidP="00BE22CF">
      <w:pPr>
        <w:jc w:val="both"/>
      </w:pPr>
    </w:p>
    <w:p w:rsidR="00BE22CF" w:rsidRDefault="00BE22CF" w:rsidP="00BE22CF">
      <w:pPr>
        <w:jc w:val="both"/>
      </w:pPr>
    </w:p>
    <w:p w:rsidR="00BE22CF" w:rsidRDefault="00BE22CF" w:rsidP="00BE22CF">
      <w:pPr>
        <w:jc w:val="both"/>
      </w:pPr>
    </w:p>
    <w:p w:rsidR="00BE22CF" w:rsidRDefault="00BE22CF" w:rsidP="00BE22CF">
      <w:pPr>
        <w:jc w:val="both"/>
      </w:pPr>
    </w:p>
    <w:p w:rsidR="00C426EE" w:rsidRPr="00C426EE" w:rsidRDefault="00C426EE" w:rsidP="00C426EE">
      <w:pPr>
        <w:rPr>
          <w:u w:val="single"/>
        </w:rPr>
      </w:pPr>
      <w:r w:rsidRPr="00C426EE">
        <w:rPr>
          <w:u w:val="single"/>
        </w:rPr>
        <w:lastRenderedPageBreak/>
        <w:t>OCTAVA: GENERAL</w:t>
      </w:r>
    </w:p>
    <w:p w:rsidR="00C426EE" w:rsidRDefault="00C426EE" w:rsidP="00C426EE">
      <w:r>
        <w:t>Personal: cada parte asume, a título exclusivo el carácter de patrono o empresario respecto de su personal empleado para la ejecución del presente contrato.</w:t>
      </w:r>
    </w:p>
    <w:p w:rsidR="00C426EE" w:rsidRDefault="00C426EE" w:rsidP="00C426EE">
      <w:r>
        <w:t>Interlocutores válidos: Para llevar a cabo las comunicaciones necesarias durante la ejecución del contrato, y para validar las posibles modificaciones de requisitos se nombran como interlocutores válidos.</w:t>
      </w:r>
    </w:p>
    <w:p w:rsidR="00C426EE" w:rsidRDefault="00C426EE" w:rsidP="00C426EE">
      <w:r>
        <w:t xml:space="preserve">POR LA EMPRESA GRUPO CONCRETERO EURA </w:t>
      </w:r>
    </w:p>
    <w:p w:rsidR="00C426EE" w:rsidRDefault="00C426EE" w:rsidP="00C426EE">
      <w:pPr>
        <w:pStyle w:val="Prrafodelista"/>
        <w:numPr>
          <w:ilvl w:val="0"/>
          <w:numId w:val="13"/>
        </w:numPr>
      </w:pPr>
      <w:r>
        <w:t xml:space="preserve">C.P Salvador Monroy Bustos </w:t>
      </w:r>
    </w:p>
    <w:p w:rsidR="00C426EE" w:rsidRDefault="00C426EE" w:rsidP="00C426EE">
      <w:pPr>
        <w:pStyle w:val="Prrafodelista"/>
        <w:numPr>
          <w:ilvl w:val="0"/>
          <w:numId w:val="13"/>
        </w:numPr>
      </w:pPr>
      <w:r>
        <w:t>Dirección: Carretera Pozo-Téllez S/N Km 1 Pachuca, Hidalgo</w:t>
      </w:r>
    </w:p>
    <w:p w:rsidR="00C426EE" w:rsidRDefault="00C426EE" w:rsidP="00C426EE">
      <w:pPr>
        <w:pStyle w:val="Prrafodelista"/>
        <w:numPr>
          <w:ilvl w:val="0"/>
          <w:numId w:val="13"/>
        </w:numPr>
      </w:pPr>
      <w:r>
        <w:t>Teléfono: 7101523</w:t>
      </w:r>
    </w:p>
    <w:p w:rsidR="00C426EE" w:rsidRDefault="00C426EE" w:rsidP="00C426EE">
      <w:r>
        <w:t>POR  LA EMPRESA KAISER SYSTEMS</w:t>
      </w:r>
    </w:p>
    <w:p w:rsidR="00C426EE" w:rsidRDefault="00C426EE" w:rsidP="00C426EE">
      <w:pPr>
        <w:pStyle w:val="Prrafodelista"/>
        <w:numPr>
          <w:ilvl w:val="0"/>
          <w:numId w:val="14"/>
        </w:numPr>
      </w:pPr>
      <w:r>
        <w:t xml:space="preserve">Pasante  Lic. en sistemas computacionales: David </w:t>
      </w:r>
      <w:proofErr w:type="spellStart"/>
      <w:r>
        <w:t>Zahid</w:t>
      </w:r>
      <w:proofErr w:type="spellEnd"/>
      <w:r>
        <w:t xml:space="preserve"> Jiménez </w:t>
      </w:r>
      <w:proofErr w:type="spellStart"/>
      <w:r>
        <w:t>Grez</w:t>
      </w:r>
      <w:proofErr w:type="spellEnd"/>
    </w:p>
    <w:p w:rsidR="00C426EE" w:rsidRDefault="00C426EE" w:rsidP="00C426EE">
      <w:pPr>
        <w:pStyle w:val="Prrafodelista"/>
        <w:numPr>
          <w:ilvl w:val="0"/>
          <w:numId w:val="14"/>
        </w:numPr>
      </w:pPr>
      <w:r>
        <w:t xml:space="preserve">Dirección: Fraccionamiento Forjadores, calle: julio </w:t>
      </w:r>
      <w:proofErr w:type="gramStart"/>
      <w:r>
        <w:t>ortega .</w:t>
      </w:r>
      <w:proofErr w:type="gramEnd"/>
      <w:r>
        <w:t xml:space="preserve"> número 135. mineral de la reforma, Pachuca, Hidalgo</w:t>
      </w:r>
    </w:p>
    <w:p w:rsidR="00C426EE" w:rsidRDefault="00C426EE" w:rsidP="00C426EE">
      <w:pPr>
        <w:pStyle w:val="Prrafodelista"/>
        <w:numPr>
          <w:ilvl w:val="0"/>
          <w:numId w:val="14"/>
        </w:numPr>
      </w:pPr>
      <w:r>
        <w:t>Teléfono: 2148679</w:t>
      </w:r>
    </w:p>
    <w:p w:rsidR="00BE22CF" w:rsidRDefault="00C426EE" w:rsidP="00BE22CF">
      <w:pPr>
        <w:pStyle w:val="Prrafodelista"/>
        <w:numPr>
          <w:ilvl w:val="0"/>
          <w:numId w:val="14"/>
        </w:numPr>
      </w:pPr>
      <w:r>
        <w:t xml:space="preserve">E-mail: </w:t>
      </w:r>
      <w:hyperlink r:id="rId26" w:history="1">
        <w:r w:rsidR="00BE22CF" w:rsidRPr="003D19FB">
          <w:rPr>
            <w:rStyle w:val="Hipervnculo"/>
          </w:rPr>
          <w:t>david.grez@gmail.com</w:t>
        </w:r>
      </w:hyperlink>
    </w:p>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Pr="002F0CE2" w:rsidRDefault="00BE22CF" w:rsidP="00BE22CF">
      <w:pPr>
        <w:jc w:val="both"/>
        <w:rPr>
          <w:u w:val="single"/>
        </w:rPr>
      </w:pPr>
      <w:r w:rsidRPr="002F0CE2">
        <w:rPr>
          <w:u w:val="single"/>
        </w:rPr>
        <w:lastRenderedPageBreak/>
        <w:t>NOVENA: SUMISIÓN</w:t>
      </w:r>
    </w:p>
    <w:p w:rsidR="00BE22CF" w:rsidRDefault="00BE22CF" w:rsidP="00BE22CF">
      <w:pPr>
        <w:jc w:val="both"/>
      </w:pPr>
      <w:r>
        <w:t>Las partes contratantes, con renuncia expresa de su propio fuero o del que pudiera corresponderles, en cuantas cuestiones o litigios se susciten del motivo de la interpretación, aplicación o cumplimiento del presente acuerdo, se someten a la Jurisdicción y Competencia de los Juzgados y sus Tribunales superiores.</w:t>
      </w:r>
    </w:p>
    <w:p w:rsidR="00BE22CF" w:rsidRDefault="00BE22CF" w:rsidP="00BE22CF">
      <w:pPr>
        <w:jc w:val="both"/>
      </w:pPr>
      <w:r>
        <w:t xml:space="preserve">La firma de este contrato se llevara a cabo </w:t>
      </w:r>
      <w:proofErr w:type="gramStart"/>
      <w:r>
        <w:t>el día</w:t>
      </w:r>
      <w:proofErr w:type="gramEnd"/>
      <w:r>
        <w:t xml:space="preserve"> Lunes 1 de abril del 2013.</w:t>
      </w:r>
    </w:p>
    <w:p w:rsidR="00BE22CF" w:rsidRPr="009C27A3" w:rsidRDefault="00BE22CF" w:rsidP="00BE22CF">
      <w:pPr>
        <w:jc w:val="both"/>
      </w:pPr>
      <w:r w:rsidRPr="009C27A3">
        <w:br/>
        <w:t>Y en prueba de conformidad ambas partes firman el presente, por duplicado ejemplar y a un sólo efecto en la fecha y lugar indicado.</w:t>
      </w:r>
    </w:p>
    <w:p w:rsidR="00BE22CF" w:rsidRDefault="00BE22CF" w:rsidP="00BE22CF"/>
    <w:p w:rsidR="00BE22CF" w:rsidRDefault="00BE22CF" w:rsidP="00BE22CF">
      <w:r>
        <w:rPr>
          <w:noProof/>
          <w:lang w:eastAsia="es-MX"/>
        </w:rPr>
        <mc:AlternateContent>
          <mc:Choice Requires="wps">
            <w:drawing>
              <wp:anchor distT="0" distB="0" distL="114300" distR="114300" simplePos="0" relativeHeight="251664384" behindDoc="0" locked="0" layoutInCell="1" allowOverlap="1" wp14:anchorId="2BF11C09" wp14:editId="5BCD5B83">
                <wp:simplePos x="0" y="0"/>
                <wp:positionH relativeFrom="column">
                  <wp:posOffset>3134581</wp:posOffset>
                </wp:positionH>
                <wp:positionV relativeFrom="paragraph">
                  <wp:posOffset>283210</wp:posOffset>
                </wp:positionV>
                <wp:extent cx="3283585" cy="1280160"/>
                <wp:effectExtent l="0" t="0" r="0" b="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280160"/>
                        </a:xfrm>
                        <a:prstGeom prst="rect">
                          <a:avLst/>
                        </a:prstGeom>
                        <a:noFill/>
                        <a:ln w="9525">
                          <a:noFill/>
                          <a:miter lim="800000"/>
                          <a:headEnd/>
                          <a:tailEnd/>
                        </a:ln>
                      </wps:spPr>
                      <wps:txbx>
                        <w:txbxContent>
                          <w:p w:rsidR="00BE22CF" w:rsidRDefault="00BE22CF" w:rsidP="00BE22CF">
                            <w:pPr>
                              <w:pBdr>
                                <w:bottom w:val="single" w:sz="12" w:space="1" w:color="auto"/>
                              </w:pBdr>
                              <w:jc w:val="center"/>
                            </w:pPr>
                            <w:r>
                              <w:t>Por el Contratante</w:t>
                            </w:r>
                          </w:p>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 xml:space="preserve">C.P. </w:t>
                            </w:r>
                            <w:r w:rsidRPr="009C27A3">
                              <w:t>Salvador Monroy Bustos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46.8pt;margin-top:22.3pt;width:258.55pt;height:10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" filled="f" stroked="f">
                <v:textbox>
                  <w:txbxContent>
                    <w:p w:rsidR="00BE22CF" w:rsidRDefault="00BE22CF" w:rsidP="00BE22CF">
                      <w:pPr>
                        <w:pBdr>
                          <w:bottom w:val="single" w:sz="12" w:space="1" w:color="auto"/>
                        </w:pBdr>
                        <w:jc w:val="center"/>
                      </w:pPr>
                      <w:r>
                        <w:t>Por el Contratante</w:t>
                      </w:r>
                    </w:p>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 xml:space="preserve">C.P. </w:t>
                      </w:r>
                      <w:r w:rsidRPr="009C27A3">
                        <w:t>Salvador Monroy Bustos</w:t>
                      </w:r>
                    </w:p>
                  </w:txbxContent>
                </v:textbox>
              </v:shape>
            </w:pict>
          </mc:Fallback>
        </mc:AlternateContent>
      </w:r>
      <w:r>
        <w:rPr>
          <w:noProof/>
          <w:lang w:eastAsia="es-MX"/>
        </w:rPr>
        <mc:AlternateContent>
          <mc:Choice Requires="wps">
            <w:drawing>
              <wp:anchor distT="0" distB="0" distL="114300" distR="114300" simplePos="0" relativeHeight="251663360" behindDoc="0" locked="0" layoutInCell="1" allowOverlap="1" wp14:anchorId="703C8D0C" wp14:editId="5DFC0B1B">
                <wp:simplePos x="0" y="0"/>
                <wp:positionH relativeFrom="column">
                  <wp:posOffset>-284480</wp:posOffset>
                </wp:positionH>
                <wp:positionV relativeFrom="paragraph">
                  <wp:posOffset>283210</wp:posOffset>
                </wp:positionV>
                <wp:extent cx="3283585" cy="128016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280160"/>
                        </a:xfrm>
                        <a:prstGeom prst="rect">
                          <a:avLst/>
                        </a:prstGeom>
                        <a:noFill/>
                        <a:ln w="9525">
                          <a:noFill/>
                          <a:miter lim="800000"/>
                          <a:headEnd/>
                          <a:tailEnd/>
                        </a:ln>
                      </wps:spPr>
                      <wps:txbx>
                        <w:txbxContent>
                          <w:p w:rsidR="00BE22CF" w:rsidRDefault="00BE22CF" w:rsidP="00BE22CF">
                            <w:pPr>
                              <w:pBdr>
                                <w:bottom w:val="single" w:sz="12" w:space="1" w:color="auto"/>
                              </w:pBdr>
                              <w:jc w:val="center"/>
                            </w:pPr>
                            <w:r>
                              <w:t>Por el Prestador</w:t>
                            </w:r>
                          </w:p>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 xml:space="preserve">Pasante en L.S.C. David </w:t>
                            </w:r>
                            <w:proofErr w:type="spellStart"/>
                            <w:r>
                              <w:t>Zahid</w:t>
                            </w:r>
                            <w:proofErr w:type="spellEnd"/>
                            <w:r>
                              <w:t xml:space="preserve"> Jiménez </w:t>
                            </w:r>
                            <w:proofErr w:type="spellStart"/>
                            <w:r>
                              <w:t>Grez</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2.4pt;margin-top:22.3pt;width:258.55pt;height:10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" filled="f" stroked="f">
                <v:textbox>
                  <w:txbxContent>
                    <w:p w:rsidR="00BE22CF" w:rsidRDefault="00BE22CF" w:rsidP="00BE22CF">
                      <w:pPr>
                        <w:pBdr>
                          <w:bottom w:val="single" w:sz="12" w:space="1" w:color="auto"/>
                        </w:pBdr>
                        <w:jc w:val="center"/>
                      </w:pPr>
                      <w:r>
                        <w:t>Por el Prestador</w:t>
                      </w:r>
                    </w:p>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 xml:space="preserve">Pasante en L.S.C. David </w:t>
                      </w:r>
                      <w:proofErr w:type="spellStart"/>
                      <w:r>
                        <w:t>Zahid</w:t>
                      </w:r>
                      <w:proofErr w:type="spellEnd"/>
                      <w:r>
                        <w:t xml:space="preserve"> Jiménez </w:t>
                      </w:r>
                      <w:proofErr w:type="spellStart"/>
                      <w:r>
                        <w:t>Grez</w:t>
                      </w:r>
                      <w:proofErr w:type="spellEnd"/>
                    </w:p>
                  </w:txbxContent>
                </v:textbox>
              </v:shape>
            </w:pict>
          </mc:Fallback>
        </mc:AlternateContent>
      </w:r>
    </w:p>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p w:rsidR="00BE22CF" w:rsidRDefault="00BE22CF" w:rsidP="00BE22CF">
      <w:r>
        <w:t>Testigos de Asistencia</w:t>
      </w:r>
    </w:p>
    <w:p w:rsidR="00BE22CF" w:rsidRDefault="00BE22CF" w:rsidP="00BE22CF"/>
    <w:p w:rsidR="00BE22CF" w:rsidRDefault="00BE22CF" w:rsidP="00BE22CF"/>
    <w:p w:rsidR="00BE22CF" w:rsidRDefault="00BE22CF" w:rsidP="00BE22CF">
      <w:r>
        <w:rPr>
          <w:noProof/>
          <w:lang w:eastAsia="es-MX"/>
        </w:rPr>
        <mc:AlternateContent>
          <mc:Choice Requires="wps">
            <w:drawing>
              <wp:anchor distT="0" distB="0" distL="114300" distR="114300" simplePos="0" relativeHeight="251666432" behindDoc="0" locked="0" layoutInCell="1" allowOverlap="1" wp14:anchorId="2942ED7E" wp14:editId="079DB6B8">
                <wp:simplePos x="0" y="0"/>
                <wp:positionH relativeFrom="column">
                  <wp:posOffset>3134581</wp:posOffset>
                </wp:positionH>
                <wp:positionV relativeFrom="paragraph">
                  <wp:posOffset>16510</wp:posOffset>
                </wp:positionV>
                <wp:extent cx="3283585" cy="128016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280160"/>
                        </a:xfrm>
                        <a:prstGeom prst="rect">
                          <a:avLst/>
                        </a:prstGeom>
                        <a:noFill/>
                        <a:ln w="9525">
                          <a:noFill/>
                          <a:miter lim="800000"/>
                          <a:headEnd/>
                          <a:tailEnd/>
                        </a:ln>
                      </wps:spPr>
                      <wps:txbx>
                        <w:txbxContent>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C.P. Eduardo Escalona Valdez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46.8pt;margin-top:1.3pt;width:258.55pt;height:10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" filled="f" stroked="f">
                <v:textbox>
                  <w:txbxContent>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C.P. Eduardo Escalona Valdez</w:t>
                      </w:r>
                    </w:p>
                  </w:txbxContent>
                </v:textbox>
              </v:shape>
            </w:pict>
          </mc:Fallback>
        </mc:AlternateContent>
      </w:r>
      <w:r>
        <w:rPr>
          <w:noProof/>
          <w:lang w:eastAsia="es-MX"/>
        </w:rPr>
        <mc:AlternateContent>
          <mc:Choice Requires="wps">
            <w:drawing>
              <wp:anchor distT="0" distB="0" distL="114300" distR="114300" simplePos="0" relativeHeight="251665408" behindDoc="0" locked="0" layoutInCell="1" allowOverlap="1" wp14:anchorId="4877704F" wp14:editId="291C5AC5">
                <wp:simplePos x="0" y="0"/>
                <wp:positionH relativeFrom="column">
                  <wp:posOffset>-284480</wp:posOffset>
                </wp:positionH>
                <wp:positionV relativeFrom="paragraph">
                  <wp:posOffset>17118</wp:posOffset>
                </wp:positionV>
                <wp:extent cx="3283585" cy="128016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280160"/>
                        </a:xfrm>
                        <a:prstGeom prst="rect">
                          <a:avLst/>
                        </a:prstGeom>
                        <a:noFill/>
                        <a:ln w="9525">
                          <a:noFill/>
                          <a:miter lim="800000"/>
                          <a:headEnd/>
                          <a:tailEnd/>
                        </a:ln>
                      </wps:spPr>
                      <wps:txbx>
                        <w:txbxContent>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Pasante en L.S.C. Christian Yamil Castillo Covarrubias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2.4pt;margin-top:1.35pt;width:258.55pt;height:10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" filled="f" stroked="f">
                <v:textbox>
                  <w:txbxContent>
                    <w:p w:rsidR="00BE22CF" w:rsidRDefault="00BE22CF" w:rsidP="00BE22CF">
                      <w:pPr>
                        <w:pBdr>
                          <w:bottom w:val="single" w:sz="12" w:space="1" w:color="auto"/>
                        </w:pBdr>
                        <w:jc w:val="center"/>
                      </w:pPr>
                    </w:p>
                    <w:p w:rsidR="00BE22CF" w:rsidRDefault="00BE22CF" w:rsidP="00BE22CF">
                      <w:pPr>
                        <w:pBdr>
                          <w:bottom w:val="single" w:sz="12" w:space="1" w:color="auto"/>
                        </w:pBdr>
                        <w:jc w:val="center"/>
                      </w:pPr>
                    </w:p>
                    <w:p w:rsidR="00BE22CF" w:rsidRDefault="00BE22CF" w:rsidP="00BE22CF">
                      <w:pPr>
                        <w:jc w:val="center"/>
                      </w:pPr>
                      <w:r>
                        <w:t>Pasante en L.S.C. Christian Yamil Castillo Covarrubias</w:t>
                      </w:r>
                    </w:p>
                  </w:txbxContent>
                </v:textbox>
              </v:shape>
            </w:pict>
          </mc:Fallback>
        </mc:AlternateContent>
      </w:r>
    </w:p>
    <w:p w:rsidR="00BE22CF" w:rsidRDefault="00BE22CF" w:rsidP="00BE22CF"/>
    <w:p w:rsidR="00BE22CF" w:rsidRDefault="00BE22CF" w:rsidP="00BE22CF"/>
    <w:p w:rsidR="008265D9" w:rsidRDefault="00FF6303" w:rsidP="00BE22CF">
      <w:r>
        <w:br w:type="page"/>
      </w:r>
    </w:p>
    <w:p w:rsidR="00843104" w:rsidRPr="005A5703" w:rsidRDefault="000E7281">
      <w:pPr>
        <w:pStyle w:val="Ttulo1"/>
      </w:pPr>
      <w:bookmarkStart w:id="21" w:name="_Toc356802815"/>
      <w:proofErr w:type="spellStart"/>
      <w:r>
        <w:rPr>
          <w:rFonts w:ascii="Century Gothic" w:hAnsi="Century Gothic"/>
          <w:color w:val="F24F4F"/>
        </w:rPr>
        <w:lastRenderedPageBreak/>
        <w:t>Layouts</w:t>
      </w:r>
      <w:bookmarkEnd w:id="21"/>
      <w:proofErr w:type="spellEnd"/>
    </w:p>
    <w:p w:rsidR="00843104" w:rsidRPr="005A5703" w:rsidRDefault="008265D9">
      <w:pPr>
        <w:pStyle w:val="Ttulo2"/>
      </w:pPr>
      <w:bookmarkStart w:id="22" w:name="_Toc356802816"/>
      <w:r>
        <w:rPr>
          <w:rFonts w:ascii="Garamond" w:hAnsi="Garamond"/>
          <w:color w:val="4C483D"/>
        </w:rPr>
        <w:t>General</w:t>
      </w:r>
      <w:bookmarkEnd w:id="22"/>
    </w:p>
    <w:p w:rsidR="00843104" w:rsidRPr="005A5703" w:rsidRDefault="000D6BD0">
      <w:r>
        <w:rPr>
          <w:noProof/>
          <w:lang w:eastAsia="es-MX"/>
        </w:rPr>
        <w:drawing>
          <wp:inline distT="0" distB="0" distL="0" distR="0" wp14:anchorId="0557F4DF" wp14:editId="1A59CABB">
            <wp:extent cx="5754370" cy="263968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60" t="11802" r="722" b="8552"/>
                    <a:stretch/>
                  </pic:blipFill>
                  <pic:spPr bwMode="auto">
                    <a:xfrm>
                      <a:off x="0" y="0"/>
                      <a:ext cx="5760124" cy="2642323"/>
                    </a:xfrm>
                    <a:prstGeom prst="rect">
                      <a:avLst/>
                    </a:prstGeom>
                    <a:ln>
                      <a:noFill/>
                    </a:ln>
                    <a:extLst>
                      <a:ext uri="{53640926-AAD7-44D8-BBD7-CCE9431645EC}">
                        <a14:shadowObscured xmlns:a14="http://schemas.microsoft.com/office/drawing/2010/main"/>
                      </a:ext>
                    </a:extLst>
                  </pic:spPr>
                </pic:pic>
              </a:graphicData>
            </a:graphic>
          </wp:inline>
        </w:drawing>
      </w:r>
    </w:p>
    <w:p w:rsidR="00843104" w:rsidRDefault="00ED2A07">
      <w:pPr>
        <w:pStyle w:val="Ttulo2"/>
        <w:rPr>
          <w:rFonts w:ascii="Garamond" w:hAnsi="Garamond"/>
          <w:color w:val="4C483D"/>
        </w:rPr>
      </w:pPr>
      <w:bookmarkStart w:id="23" w:name="_Toc356802817"/>
      <w:r>
        <w:rPr>
          <w:rFonts w:ascii="Garamond" w:hAnsi="Garamond"/>
          <w:color w:val="4C483D"/>
        </w:rPr>
        <w:t xml:space="preserve">Tendido de </w:t>
      </w:r>
      <w:r w:rsidR="008265D9">
        <w:rPr>
          <w:rFonts w:ascii="Garamond" w:hAnsi="Garamond"/>
          <w:color w:val="4C483D"/>
        </w:rPr>
        <w:t>Red</w:t>
      </w:r>
      <w:bookmarkEnd w:id="23"/>
    </w:p>
    <w:p w:rsidR="00ED2A07" w:rsidRPr="00ED2A07" w:rsidRDefault="00ED2A07" w:rsidP="00ED2A07">
      <w:r w:rsidRPr="00ED2A07">
        <w:rPr>
          <w:noProof/>
          <w:lang w:eastAsia="es-MX"/>
        </w:rPr>
        <w:drawing>
          <wp:inline distT="0" distB="0" distL="0" distR="0" wp14:anchorId="01C338DC" wp14:editId="396909FE">
            <wp:extent cx="5760085" cy="3661282"/>
            <wp:effectExtent l="0" t="0" r="0" b="0"/>
            <wp:docPr id="13" name="Imagen 13" descr="F:\Eura\layouts\layoutRedCab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ura\layouts\layoutRedCablead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661282"/>
                    </a:xfrm>
                    <a:prstGeom prst="rect">
                      <a:avLst/>
                    </a:prstGeom>
                    <a:noFill/>
                    <a:ln>
                      <a:noFill/>
                    </a:ln>
                  </pic:spPr>
                </pic:pic>
              </a:graphicData>
            </a:graphic>
          </wp:inline>
        </w:drawing>
      </w:r>
    </w:p>
    <w:p w:rsidR="00843104" w:rsidRPr="005A5703" w:rsidRDefault="00843104"/>
    <w:p w:rsidR="00843104" w:rsidRPr="005A5703" w:rsidRDefault="008265D9">
      <w:pPr>
        <w:pStyle w:val="Ttulo2"/>
      </w:pPr>
      <w:bookmarkStart w:id="24" w:name="_Toc356802818"/>
      <w:r>
        <w:rPr>
          <w:rFonts w:ascii="Garamond" w:hAnsi="Garamond"/>
          <w:color w:val="4C483D"/>
        </w:rPr>
        <w:lastRenderedPageBreak/>
        <w:t>Tendido Eléctrico</w:t>
      </w:r>
      <w:bookmarkEnd w:id="24"/>
      <w:r w:rsidR="00072F0F">
        <w:rPr>
          <w:rFonts w:ascii="Garamond" w:hAnsi="Garamond"/>
          <w:color w:val="4C483D"/>
        </w:rPr>
        <w:tab/>
      </w:r>
    </w:p>
    <w:p w:rsidR="00072F0F" w:rsidRDefault="00072F0F" w:rsidP="000D1D3E">
      <w:r>
        <w:rPr>
          <w:noProof/>
          <w:lang w:eastAsia="es-MX"/>
        </w:rPr>
        <w:drawing>
          <wp:inline distT="0" distB="0" distL="0" distR="0" wp14:anchorId="6D91061F" wp14:editId="6FA4D064">
            <wp:extent cx="5760085" cy="3324860"/>
            <wp:effectExtent l="0" t="0" r="0" b="889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Electrico.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p>
    <w:p w:rsidR="00843104" w:rsidRPr="005A5703" w:rsidRDefault="008265D9">
      <w:pPr>
        <w:pStyle w:val="Ttulo2"/>
      </w:pPr>
      <w:bookmarkStart w:id="25" w:name="_Toc356802819"/>
      <w:r>
        <w:rPr>
          <w:rFonts w:ascii="Garamond" w:hAnsi="Garamond"/>
          <w:color w:val="4C483D"/>
        </w:rPr>
        <w:t>Tendido Hidráulico</w:t>
      </w:r>
      <w:bookmarkEnd w:id="25"/>
      <w:r>
        <w:rPr>
          <w:rFonts w:ascii="Garamond" w:hAnsi="Garamond"/>
          <w:color w:val="4C483D"/>
        </w:rPr>
        <w:t xml:space="preserve"> </w:t>
      </w:r>
    </w:p>
    <w:p w:rsidR="00072F0F" w:rsidRPr="005A5703" w:rsidRDefault="00C426EE">
      <w:r>
        <w:rPr>
          <w:noProof/>
          <w:lang w:eastAsia="es-MX"/>
        </w:rPr>
        <w:drawing>
          <wp:inline distT="0" distB="0" distL="0" distR="0" wp14:anchorId="3AA206BC" wp14:editId="74E923E0">
            <wp:extent cx="5760085" cy="3119120"/>
            <wp:effectExtent l="0" t="0" r="0" b="508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Hidraulico.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119120"/>
                    </a:xfrm>
                    <a:prstGeom prst="rect">
                      <a:avLst/>
                    </a:prstGeom>
                  </pic:spPr>
                </pic:pic>
              </a:graphicData>
            </a:graphic>
          </wp:inline>
        </w:drawing>
      </w:r>
    </w:p>
    <w:p w:rsidR="00ED2A07" w:rsidRPr="005A5703" w:rsidRDefault="00ED2A07" w:rsidP="00ED2A07">
      <w:pPr>
        <w:pStyle w:val="Ttulo2"/>
      </w:pPr>
      <w:bookmarkStart w:id="26" w:name="_Toc356802820"/>
      <w:r>
        <w:rPr>
          <w:rFonts w:ascii="Garamond" w:hAnsi="Garamond"/>
          <w:color w:val="4C483D"/>
        </w:rPr>
        <w:lastRenderedPageBreak/>
        <w:t>Tendido Seguridad</w:t>
      </w:r>
      <w:bookmarkEnd w:id="26"/>
    </w:p>
    <w:p w:rsidR="00FD414D" w:rsidRDefault="00ED2A07">
      <w:r w:rsidRPr="00ED2A07">
        <w:rPr>
          <w:noProof/>
          <w:lang w:eastAsia="es-MX"/>
        </w:rPr>
        <w:drawing>
          <wp:inline distT="0" distB="0" distL="0" distR="0" wp14:anchorId="2F123074" wp14:editId="67D99127">
            <wp:extent cx="5827594" cy="3339958"/>
            <wp:effectExtent l="0" t="0" r="1905" b="0"/>
            <wp:docPr id="17" name="Imagen 17" descr="F:\Eura\layouts\layout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Eura\layouts\layoutSegurida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273" b="10029"/>
                    <a:stretch/>
                  </pic:blipFill>
                  <pic:spPr bwMode="auto">
                    <a:xfrm>
                      <a:off x="0" y="0"/>
                      <a:ext cx="5838635" cy="3346286"/>
                    </a:xfrm>
                    <a:prstGeom prst="rect">
                      <a:avLst/>
                    </a:prstGeom>
                    <a:noFill/>
                    <a:ln>
                      <a:noFill/>
                    </a:ln>
                    <a:extLst>
                      <a:ext uri="{53640926-AAD7-44D8-BBD7-CCE9431645EC}">
                        <a14:shadowObscured xmlns:a14="http://schemas.microsoft.com/office/drawing/2010/main"/>
                      </a:ext>
                    </a:extLst>
                  </pic:spPr>
                </pic:pic>
              </a:graphicData>
            </a:graphic>
          </wp:inline>
        </w:drawing>
      </w:r>
    </w:p>
    <w:p w:rsidR="00FD414D" w:rsidRPr="005A5703" w:rsidRDefault="00FD414D" w:rsidP="00FD414D">
      <w:pPr>
        <w:pStyle w:val="Ttulo1"/>
      </w:pPr>
      <w:bookmarkStart w:id="27" w:name="_Toc356802821"/>
      <w:r>
        <w:rPr>
          <w:rFonts w:ascii="Century Gothic" w:hAnsi="Century Gothic"/>
          <w:color w:val="F24F4F"/>
        </w:rPr>
        <w:t>Propuesta de Solución</w:t>
      </w:r>
      <w:bookmarkEnd w:id="27"/>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604A53"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604A53" w:rsidRPr="00151B73" w:rsidRDefault="00604A53" w:rsidP="005700E2">
            <w:pPr>
              <w:pStyle w:val="Icono"/>
            </w:pPr>
          </w:p>
        </w:tc>
        <w:tc>
          <w:tcPr>
            <w:tcW w:w="4655" w:type="pct"/>
            <w:shd w:val="clear" w:color="auto" w:fill="E4E3E2" w:themeFill="background2"/>
          </w:tcPr>
          <w:p w:rsidR="00604A53" w:rsidRPr="00151B73" w:rsidRDefault="00604A53"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 xml:space="preserve">EURA 0.1 ofrece una solución basada en el desarrollo de un sistema de información basado en web el cual satisface las necesidades que tiene el Grupo Concretero EURA S.A. de C.V. </w:t>
            </w:r>
          </w:p>
          <w:p w:rsidR="00604A53" w:rsidRPr="00151B73" w:rsidRDefault="00604A53"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p>
          <w:p w:rsidR="00604A53" w:rsidRPr="00151B73" w:rsidRDefault="00604A53"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Contando con una interfaz gráfica amigable, sencilla e intuitiva, EURA 0.1 engloba las tareas que necesitan realizar los empleados; tales como producción, pedidos, ventas y actividades que necesitan realizar los administrativos tales como generación de reportes diarios y mensuales de la producción que se realizó en la empresa. Cabe destacar que las ventas que se van realizando día a día, van siendo guardas en la base de datos que se implementó en la empresa.</w:t>
            </w:r>
          </w:p>
          <w:p w:rsidR="00604A53" w:rsidRPr="00151B73" w:rsidRDefault="00604A53"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p>
          <w:p w:rsidR="00604A53" w:rsidRPr="00151B73" w:rsidRDefault="00604A53" w:rsidP="00ED2A07">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rPr>
            </w:pPr>
            <w:r w:rsidRPr="00151B73">
              <w:rPr>
                <w:i w:val="0"/>
                <w:sz w:val="24"/>
                <w:szCs w:val="24"/>
              </w:rPr>
              <w:t xml:space="preserve">Al acceder al entorno de EURA 0.1 ya sea como empleado o como gerente administrativo se presentan distintas interfaces de </w:t>
            </w:r>
            <w:r w:rsidRPr="00151B73">
              <w:rPr>
                <w:i w:val="0"/>
                <w:sz w:val="24"/>
                <w:szCs w:val="24"/>
              </w:rPr>
              <w:lastRenderedPageBreak/>
              <w:t>usuario, así como las diferentes respectivas tareas a realizar que debe hacer cada rol. Así mismo, los componentes que utiliza EURA 0.1 cuentan con una base de datos la cual facilita el uso y acceso a la información y de igual forma las operaciones que se hagan con la misma.</w:t>
            </w:r>
          </w:p>
        </w:tc>
      </w:tr>
    </w:tbl>
    <w:p w:rsidR="00FD414D" w:rsidRDefault="00FD414D" w:rsidP="00FD414D"/>
    <w:p w:rsidR="005700E2" w:rsidRDefault="00FD414D" w:rsidP="00FD414D">
      <w:pPr>
        <w:pStyle w:val="Ttulo1"/>
        <w:rPr>
          <w:rFonts w:ascii="Century Gothic" w:hAnsi="Century Gothic"/>
          <w:color w:val="F24F4F"/>
        </w:rPr>
      </w:pPr>
      <w:bookmarkStart w:id="28" w:name="_Toc356802822"/>
      <w:r>
        <w:rPr>
          <w:rFonts w:ascii="Century Gothic" w:hAnsi="Century Gothic"/>
          <w:color w:val="F24F4F"/>
        </w:rPr>
        <w:t>Justific</w:t>
      </w:r>
      <w:r w:rsidR="007D554D">
        <w:rPr>
          <w:rFonts w:ascii="Century Gothic" w:hAnsi="Century Gothic"/>
          <w:color w:val="F24F4F"/>
        </w:rPr>
        <w:t>ación</w:t>
      </w:r>
      <w:bookmarkEnd w:id="28"/>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7D554D" w:rsidRPr="005A5703" w:rsidTr="00DF227D">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7D554D" w:rsidRPr="00151B73" w:rsidRDefault="007D554D" w:rsidP="007D554D">
            <w:pPr>
              <w:pStyle w:val="Icono"/>
              <w:spacing w:line="360" w:lineRule="auto"/>
              <w:rPr>
                <w:sz w:val="24"/>
                <w:szCs w:val="24"/>
              </w:rPr>
            </w:pPr>
          </w:p>
        </w:tc>
        <w:tc>
          <w:tcPr>
            <w:tcW w:w="4655" w:type="pct"/>
            <w:shd w:val="clear" w:color="auto" w:fill="E4E3E2" w:themeFill="background2"/>
          </w:tcPr>
          <w:p w:rsidR="007D554D" w:rsidRPr="00151B73" w:rsidRDefault="007D554D" w:rsidP="007D554D">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 xml:space="preserve">El gasto excesivo en insumos como papel y lapiceros así como el tiempo desperdiciado en procesar la información del día es la razón principal por la que se Implementó EURA 0.1 en la empresa Grupo </w:t>
            </w:r>
            <w:proofErr w:type="spellStart"/>
            <w:r w:rsidRPr="00151B73">
              <w:rPr>
                <w:i w:val="0"/>
                <w:sz w:val="24"/>
                <w:szCs w:val="24"/>
              </w:rPr>
              <w:t>Concretero</w:t>
            </w:r>
            <w:proofErr w:type="spellEnd"/>
            <w:r w:rsidRPr="00151B73">
              <w:rPr>
                <w:i w:val="0"/>
                <w:sz w:val="24"/>
                <w:szCs w:val="24"/>
              </w:rPr>
              <w:t xml:space="preserve"> EURA S.A de C.V. Al no contar con un sistema de información para agilizar sus tareas que día a día llevan a cabo. Cabe mencionar que la implementación de EURA 0.1 ayudará a la empresa a agilizar su productividad y obviamente ahorrará tanto tiempo como insumos así como a su desarrollo y crecimiento. Grupo Concretero EURA ha tenido claro esto y por dicha razón aceptó que se realizara el análisis, diseño e implementación de un sistema de información basado en web que mejora la captura de pedidos y agilice la autorización de los mismos; también brindará los reportes diarios y mensuales que la empresa necesite. Por ahora, éste tipo de tareas de vital importancia para la empresa son efectuados a lápiz y papel, lo cual puede resultar hasta cierto punto un tanto tedioso y no garantiza que la información sea 100% controlada.</w:t>
            </w:r>
          </w:p>
        </w:tc>
      </w:tr>
    </w:tbl>
    <w:p w:rsidR="007D554D" w:rsidRPr="007D554D" w:rsidRDefault="007D554D" w:rsidP="007D554D"/>
    <w:p w:rsidR="00C82B9F" w:rsidRDefault="00C82B9F" w:rsidP="00C82B9F"/>
    <w:p w:rsidR="00E56C6C" w:rsidRPr="00C82B9F" w:rsidRDefault="00E56C6C" w:rsidP="00C82B9F"/>
    <w:p w:rsidR="00FD414D" w:rsidRPr="005A5703" w:rsidRDefault="00FD414D" w:rsidP="00FD414D">
      <w:pPr>
        <w:pStyle w:val="Ttulo1"/>
      </w:pPr>
      <w:bookmarkStart w:id="29" w:name="_Toc356802823"/>
      <w:r>
        <w:rPr>
          <w:rFonts w:ascii="Century Gothic" w:hAnsi="Century Gothic"/>
          <w:color w:val="F24F4F"/>
        </w:rPr>
        <w:lastRenderedPageBreak/>
        <w:t>Conclusiones</w:t>
      </w:r>
      <w:bookmarkEnd w:id="29"/>
    </w:p>
    <w:tbl>
      <w:tblPr>
        <w:tblStyle w:val="Tabladesugerencia"/>
        <w:tblW w:w="5014" w:type="pct"/>
        <w:shd w:val="clear" w:color="auto" w:fill="E4E3E2" w:themeFill="background2"/>
        <w:tblCellMar>
          <w:top w:w="0" w:type="dxa"/>
        </w:tblCellMar>
        <w:tblLook w:val="04A0" w:firstRow="1" w:lastRow="0" w:firstColumn="1" w:lastColumn="0" w:noHBand="0" w:noVBand="1"/>
      </w:tblPr>
      <w:tblGrid>
        <w:gridCol w:w="628"/>
        <w:gridCol w:w="8468"/>
      </w:tblGrid>
      <w:tr w:rsidR="00FD414D" w:rsidRPr="005A5703" w:rsidTr="005700E2">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rsidR="00FD414D" w:rsidRPr="00151B73" w:rsidRDefault="00FD414D" w:rsidP="005700E2">
            <w:pPr>
              <w:pStyle w:val="Icono"/>
              <w:spacing w:line="360" w:lineRule="auto"/>
              <w:rPr>
                <w:sz w:val="24"/>
                <w:szCs w:val="24"/>
              </w:rPr>
            </w:pPr>
          </w:p>
        </w:tc>
        <w:tc>
          <w:tcPr>
            <w:tcW w:w="4655" w:type="pct"/>
            <w:shd w:val="clear" w:color="auto" w:fill="E4E3E2" w:themeFill="background2"/>
          </w:tcPr>
          <w:p w:rsidR="00FD414D" w:rsidRPr="00151B73" w:rsidRDefault="00FD414D" w:rsidP="005700E2">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La automatización de una empresa o negocio, facilita mucho el trabajo en la toma de decisiones, y sobre todo ahorra tiempo y dinero en todos los procesos, ya que es lo que cada empresa busca para poder hacerla crecer.</w:t>
            </w:r>
          </w:p>
          <w:p w:rsidR="00FD414D" w:rsidRPr="00151B73" w:rsidRDefault="00FD414D" w:rsidP="005700E2">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El desarrollo de esta aplicación web nos sirvió de mucho, gracias a este trabajo realizado en la empresa Eura, percibimos como es el entorno laboral a nivel empresarial.</w:t>
            </w:r>
          </w:p>
          <w:p w:rsidR="00FD414D" w:rsidRPr="00151B73" w:rsidRDefault="00FD414D" w:rsidP="005700E2">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No está de más mencionar que lo que el catedrático nos mencionó en clases lo aplicamos y lo vivimos, realmente es complicado intentar coincidir con el cliente, gracias a ello sabemos que no es nada fácil y que necesitamos saber hablar con el cliente (experiencia), probablemente muchos podrían decir que lo que se menciona en clases es algo irreal, pero cuando realmente lo vivimos es cuando damos razón de que estamos en un error.</w:t>
            </w:r>
          </w:p>
          <w:p w:rsidR="00FD414D" w:rsidRPr="00151B73" w:rsidRDefault="00FD414D" w:rsidP="005700E2">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No estamos satisfechos con lo que hemos aprendido porque queremos seguir aprendiendo, realmente nos ha beneficiado conocer cómo es que en este caso la empresa EURA S.A. DE C.V.  Nos ha apoyado, gracias a ello hemos conocido proceso, funcionamiento, transacciones, departamentos, modo de operación, entre otras. Como cualquier empresa el objetivo principal es lucrar con el producto o servicio que se vende, pero también hay que saber cómo simpatizar con la gente y para todo eso también se necesita dinero y esfuerzo.</w:t>
            </w:r>
          </w:p>
          <w:p w:rsidR="00FD414D" w:rsidRPr="00151B73" w:rsidRDefault="00FD414D" w:rsidP="005700E2">
            <w:pPr>
              <w:pStyle w:val="Textodelasugerencia"/>
              <w:spacing w:line="360" w:lineRule="auto"/>
              <w:cnfStyle w:val="000000000000" w:firstRow="0" w:lastRow="0" w:firstColumn="0" w:lastColumn="0" w:oddVBand="0" w:evenVBand="0" w:oddHBand="0" w:evenHBand="0" w:firstRowFirstColumn="0" w:firstRowLastColumn="0" w:lastRowFirstColumn="0" w:lastRowLastColumn="0"/>
              <w:rPr>
                <w:i w:val="0"/>
                <w:sz w:val="24"/>
                <w:szCs w:val="24"/>
              </w:rPr>
            </w:pPr>
            <w:r w:rsidRPr="00151B73">
              <w:rPr>
                <w:i w:val="0"/>
                <w:sz w:val="24"/>
                <w:szCs w:val="24"/>
              </w:rPr>
              <w:t>Acabando, esto es sólo una idea de lo que nos espera en el mundo y para eso es en lo que nos estamos preparando para poder algún día poder desempeñar nuestro trabajo correctamente.</w:t>
            </w:r>
          </w:p>
        </w:tc>
      </w:tr>
    </w:tbl>
    <w:p w:rsidR="005554D9" w:rsidRDefault="005554D9"/>
    <w:p w:rsidR="005554D9" w:rsidRPr="005A5703" w:rsidRDefault="005554D9" w:rsidP="005554D9">
      <w:pPr>
        <w:pStyle w:val="Ttulo1"/>
      </w:pPr>
      <w:r>
        <w:rPr>
          <w:rFonts w:ascii="Century Gothic" w:hAnsi="Century Gothic"/>
          <w:color w:val="F24F4F"/>
        </w:rPr>
        <w:lastRenderedPageBreak/>
        <w:t>ANEXO I</w:t>
      </w:r>
      <w:r w:rsidR="006C0149">
        <w:rPr>
          <w:rFonts w:ascii="Century Gothic" w:hAnsi="Century Gothic"/>
          <w:color w:val="F24F4F"/>
        </w:rPr>
        <w:t>: Diagrama de Gantt</w:t>
      </w:r>
    </w:p>
    <w:p w:rsidR="00FD414D" w:rsidRPr="005A5703" w:rsidRDefault="00FD414D" w:rsidP="00BE22CF">
      <w:pPr>
        <w:ind w:left="720" w:hanging="720"/>
      </w:pPr>
    </w:p>
    <w:sectPr w:rsidR="00FD414D" w:rsidRPr="005A5703" w:rsidSect="00FA4ECE">
      <w:footerReference w:type="first" r:id="rId32"/>
      <w:pgSz w:w="11907" w:h="16839" w:code="1"/>
      <w:pgMar w:top="1148" w:right="1418" w:bottom="1148" w:left="1418" w:header="709" w:footer="70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7C0F" w:rsidRDefault="00167C0F">
      <w:pPr>
        <w:spacing w:after="0" w:line="240" w:lineRule="auto"/>
      </w:pPr>
      <w:r>
        <w:separator/>
      </w:r>
    </w:p>
  </w:endnote>
  <w:endnote w:type="continuationSeparator" w:id="0">
    <w:p w:rsidR="00167C0F" w:rsidRDefault="00167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4408978"/>
      <w:docPartObj>
        <w:docPartGallery w:val="Page Numbers (Bottom of Page)"/>
        <w:docPartUnique/>
      </w:docPartObj>
    </w:sdtPr>
    <w:sdtEndPr>
      <w:rPr>
        <w:color w:val="auto"/>
      </w:rPr>
    </w:sdtEndPr>
    <w:sdtContent>
      <w:p w:rsidR="00DF227D" w:rsidRPr="00FA4ECE" w:rsidRDefault="00DF227D">
        <w:pPr>
          <w:pStyle w:val="Piedepgina"/>
          <w:jc w:val="right"/>
          <w:rPr>
            <w:color w:val="auto"/>
          </w:rPr>
        </w:pPr>
        <w:r w:rsidRPr="00FA4ECE">
          <w:rPr>
            <w:color w:val="auto"/>
          </w:rPr>
          <w:fldChar w:fldCharType="begin"/>
        </w:r>
        <w:r w:rsidRPr="00FA4ECE">
          <w:rPr>
            <w:color w:val="auto"/>
          </w:rPr>
          <w:instrText>PAGE   \* MERGEFORMAT</w:instrText>
        </w:r>
        <w:r w:rsidRPr="00FA4ECE">
          <w:rPr>
            <w:color w:val="auto"/>
          </w:rPr>
          <w:fldChar w:fldCharType="separate"/>
        </w:r>
        <w:r w:rsidR="004807EE" w:rsidRPr="004807EE">
          <w:rPr>
            <w:noProof/>
            <w:color w:val="auto"/>
            <w:lang w:val="es-ES"/>
          </w:rPr>
          <w:t>21</w:t>
        </w:r>
        <w:r w:rsidRPr="00FA4ECE">
          <w:rPr>
            <w:color w:val="auto"/>
          </w:rPr>
          <w:fldChar w:fldCharType="end"/>
        </w:r>
      </w:p>
    </w:sdtContent>
  </w:sdt>
  <w:p w:rsidR="00DF227D" w:rsidRDefault="00DF227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8484068"/>
      <w:docPartObj>
        <w:docPartGallery w:val="Page Numbers (Bottom of Page)"/>
        <w:docPartUnique/>
      </w:docPartObj>
    </w:sdtPr>
    <w:sdtEndPr/>
    <w:sdtContent>
      <w:p w:rsidR="00DF227D" w:rsidRDefault="00DF227D">
        <w:pPr>
          <w:pStyle w:val="Piedepgina"/>
          <w:jc w:val="right"/>
        </w:pPr>
        <w:r>
          <w:fldChar w:fldCharType="begin"/>
        </w:r>
        <w:r>
          <w:instrText>PAGE   \* MERGEFORMAT</w:instrText>
        </w:r>
        <w:r>
          <w:fldChar w:fldCharType="separate"/>
        </w:r>
        <w:r w:rsidRPr="00FA4ECE">
          <w:rPr>
            <w:noProof/>
            <w:lang w:val="es-ES"/>
          </w:rPr>
          <w:t>2</w:t>
        </w:r>
        <w:r>
          <w:fldChar w:fldCharType="end"/>
        </w:r>
      </w:p>
    </w:sdtContent>
  </w:sdt>
  <w:p w:rsidR="00DF227D" w:rsidRDefault="00DF227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7C0F" w:rsidRDefault="00167C0F">
      <w:pPr>
        <w:spacing w:after="0" w:line="240" w:lineRule="auto"/>
      </w:pPr>
      <w:r>
        <w:separator/>
      </w:r>
    </w:p>
  </w:footnote>
  <w:footnote w:type="continuationSeparator" w:id="0">
    <w:p w:rsidR="00167C0F" w:rsidRDefault="00167C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27D" w:rsidRDefault="00DF227D" w:rsidP="00FA4ECE">
    <w:pPr>
      <w:pStyle w:val="Encabezado"/>
      <w:rPr>
        <w:sz w:val="28"/>
      </w:rPr>
    </w:pPr>
    <w:r>
      <w:rPr>
        <w:noProof/>
        <w:lang w:eastAsia="es-MX"/>
      </w:rPr>
      <w:drawing>
        <wp:anchor distT="0" distB="0" distL="114300" distR="114300" simplePos="0" relativeHeight="251661312" behindDoc="1" locked="0" layoutInCell="1" allowOverlap="1" wp14:anchorId="67057EA0" wp14:editId="58D7A727">
          <wp:simplePos x="0" y="0"/>
          <wp:positionH relativeFrom="column">
            <wp:posOffset>1395095</wp:posOffset>
          </wp:positionH>
          <wp:positionV relativeFrom="paragraph">
            <wp:posOffset>-59690</wp:posOffset>
          </wp:positionV>
          <wp:extent cx="566420" cy="635635"/>
          <wp:effectExtent l="0" t="0" r="5080" b="0"/>
          <wp:wrapTight wrapText="bothSides">
            <wp:wrapPolygon edited="0">
              <wp:start x="8717" y="0"/>
              <wp:lineTo x="0" y="4531"/>
              <wp:lineTo x="0" y="14889"/>
              <wp:lineTo x="4359" y="20715"/>
              <wp:lineTo x="16709" y="20715"/>
              <wp:lineTo x="21067" y="15536"/>
              <wp:lineTo x="21067" y="4531"/>
              <wp:lineTo x="12350" y="0"/>
              <wp:lineTo x="8717" y="0"/>
            </wp:wrapPolygon>
          </wp:wrapTight>
          <wp:docPr id="24" name="Imagen 24" descr="IC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B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6420" cy="6356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9264" behindDoc="1" locked="0" layoutInCell="1" allowOverlap="1" wp14:anchorId="64345F1A" wp14:editId="483163C7">
          <wp:simplePos x="0" y="0"/>
          <wp:positionH relativeFrom="column">
            <wp:posOffset>543560</wp:posOffset>
          </wp:positionH>
          <wp:positionV relativeFrom="paragraph">
            <wp:posOffset>9525</wp:posOffset>
          </wp:positionV>
          <wp:extent cx="733425" cy="495300"/>
          <wp:effectExtent l="0" t="0" r="9525" b="0"/>
          <wp:wrapTight wrapText="bothSides">
            <wp:wrapPolygon edited="0">
              <wp:start x="0" y="0"/>
              <wp:lineTo x="0" y="20769"/>
              <wp:lineTo x="21319" y="20769"/>
              <wp:lineTo x="21319" y="0"/>
              <wp:lineTo x="0" y="0"/>
            </wp:wrapPolygon>
          </wp:wrapTight>
          <wp:docPr id="25" name="Imagen 25" descr="C:\Users\Honoria\AppData\Local\Microsoft\Windows\Temporary Internet Files\Content.Word\Area Academica de Comput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oria\AppData\Local\Microsoft\Windows\Temporary Internet Files\Content.Word\Area Academica de Computación.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34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0288" behindDoc="1" locked="0" layoutInCell="1" allowOverlap="1" wp14:anchorId="29CDA262" wp14:editId="50DB6251">
          <wp:simplePos x="0" y="0"/>
          <wp:positionH relativeFrom="column">
            <wp:posOffset>-50800</wp:posOffset>
          </wp:positionH>
          <wp:positionV relativeFrom="paragraph">
            <wp:posOffset>-102870</wp:posOffset>
          </wp:positionV>
          <wp:extent cx="522605" cy="675640"/>
          <wp:effectExtent l="0" t="0" r="0" b="0"/>
          <wp:wrapSquare wrapText="bothSides"/>
          <wp:docPr id="26" name="Imagen 26" descr="http://www.uaeh.edu.mx/campus/icsa/investigacion/aap/IMAGENES/plantillas/IMAGEN%20INSTITUCIONAL/Escud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aeh.edu.mx/campus/icsa/investigacion/aap/IMAGENES/plantillas/IMAGEN%20INSTITUCIONAL/Escudo_2.jpg"/>
                  <pic:cNvPicPr>
                    <a:picLocks noChangeAspect="1" noChangeArrowheads="1"/>
                  </pic:cNvPicPr>
                </pic:nvPicPr>
                <pic:blipFill rotWithShape="1">
                  <a:blip r:embed="rId3">
                    <a:extLst>
                      <a:ext uri="{28A0092B-C50C-407E-A947-70E740481C1C}">
                        <a14:useLocalDpi xmlns:a14="http://schemas.microsoft.com/office/drawing/2010/main" val="0"/>
                      </a:ext>
                    </a:extLst>
                  </a:blip>
                  <a:srcRect l="29269" t="14717" r="32367" b="35674"/>
                  <a:stretch/>
                </pic:blipFill>
                <pic:spPr bwMode="auto">
                  <a:xfrm>
                    <a:off x="0" y="0"/>
                    <a:ext cx="522605" cy="67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rPr>
      <w:t xml:space="preserve">                                                 </w:t>
    </w:r>
    <w:r w:rsidRPr="005A5703">
      <w:rPr>
        <w:sz w:val="28"/>
      </w:rPr>
      <w:t>Universidad Autónoma del Estado de Hidalgo</w:t>
    </w:r>
  </w:p>
  <w:p w:rsidR="00DF227D" w:rsidRDefault="00DF227D" w:rsidP="00FA4ECE">
    <w:pPr>
      <w:pStyle w:val="Encabezado"/>
      <w:rPr>
        <w:sz w:val="28"/>
      </w:rPr>
    </w:pPr>
    <w:r>
      <w:rPr>
        <w:sz w:val="28"/>
      </w:rPr>
      <w:tab/>
      <w:t xml:space="preserve">                                          </w:t>
    </w:r>
    <w:r w:rsidRPr="005A5703">
      <w:rPr>
        <w:sz w:val="28"/>
      </w:rPr>
      <w:t>Área Académica de Sistemas Computacionales</w:t>
    </w:r>
  </w:p>
  <w:p w:rsidR="00DF227D" w:rsidRPr="005A5703" w:rsidRDefault="00DF227D" w:rsidP="00FA4ECE">
    <w:pPr>
      <w:pStyle w:val="Encabezado"/>
      <w:rPr>
        <w:sz w:val="28"/>
      </w:rPr>
    </w:pPr>
    <w:r>
      <w:rPr>
        <w:sz w:val="28"/>
      </w:rPr>
      <w:t xml:space="preserve">                                                 Licenciatura en Sistemas Computacionales</w:t>
    </w:r>
  </w:p>
  <w:p w:rsidR="00DF227D" w:rsidRDefault="00DF227D" w:rsidP="00FA4ECE">
    <w:pPr>
      <w:pStyle w:val="Encabezado"/>
    </w:pPr>
  </w:p>
  <w:p w:rsidR="00DF227D" w:rsidRDefault="00DF227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780B"/>
    <w:multiLevelType w:val="hybridMultilevel"/>
    <w:tmpl w:val="1F541F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09D041A"/>
    <w:multiLevelType w:val="hybridMultilevel"/>
    <w:tmpl w:val="FFB44A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0C34A64"/>
    <w:multiLevelType w:val="hybridMultilevel"/>
    <w:tmpl w:val="727A14D4"/>
    <w:lvl w:ilvl="0" w:tplc="48D450F0">
      <w:start w:val="1"/>
      <w:numFmt w:val="decimal"/>
      <w:lvlText w:val="%1."/>
      <w:lvlJc w:val="left"/>
      <w:pPr>
        <w:ind w:left="720" w:hanging="675"/>
      </w:pPr>
      <w:rPr>
        <w:rFonts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3">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995B45"/>
    <w:multiLevelType w:val="hybridMultilevel"/>
    <w:tmpl w:val="5E684A20"/>
    <w:lvl w:ilvl="0" w:tplc="48D450F0">
      <w:start w:val="1"/>
      <w:numFmt w:val="decimal"/>
      <w:lvlText w:val="%1."/>
      <w:lvlJc w:val="left"/>
      <w:pPr>
        <w:ind w:left="720" w:hanging="67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C806F36"/>
    <w:multiLevelType w:val="hybridMultilevel"/>
    <w:tmpl w:val="AED6FA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F02AB1"/>
    <w:multiLevelType w:val="hybridMultilevel"/>
    <w:tmpl w:val="EB8053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39733A06"/>
    <w:multiLevelType w:val="hybridMultilevel"/>
    <w:tmpl w:val="8EB8B6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C8B68AA6"/>
    <w:lvl w:ilvl="0" w:tplc="7FFA4152">
      <w:start w:val="1"/>
      <w:numFmt w:val="upperRoman"/>
      <w:pStyle w:val="TD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C41127"/>
    <w:multiLevelType w:val="hybridMultilevel"/>
    <w:tmpl w:val="53544D5A"/>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437792B"/>
    <w:multiLevelType w:val="hybridMultilevel"/>
    <w:tmpl w:val="88023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4D77F64"/>
    <w:multiLevelType w:val="hybridMultilevel"/>
    <w:tmpl w:val="B3A682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CF15C99"/>
    <w:multiLevelType w:val="hybridMultilevel"/>
    <w:tmpl w:val="21F61F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E193B5E"/>
    <w:multiLevelType w:val="hybridMultilevel"/>
    <w:tmpl w:val="C14ABF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7AF84C67"/>
    <w:multiLevelType w:val="hybridMultilevel"/>
    <w:tmpl w:val="A510D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6"/>
  </w:num>
  <w:num w:numId="4">
    <w:abstractNumId w:val="8"/>
  </w:num>
  <w:num w:numId="5">
    <w:abstractNumId w:val="1"/>
  </w:num>
  <w:num w:numId="6">
    <w:abstractNumId w:val="2"/>
  </w:num>
  <w:num w:numId="7">
    <w:abstractNumId w:val="4"/>
  </w:num>
  <w:num w:numId="8">
    <w:abstractNumId w:val="10"/>
  </w:num>
  <w:num w:numId="9">
    <w:abstractNumId w:val="13"/>
  </w:num>
  <w:num w:numId="10">
    <w:abstractNumId w:val="11"/>
  </w:num>
  <w:num w:numId="11">
    <w:abstractNumId w:val="14"/>
  </w:num>
  <w:num w:numId="12">
    <w:abstractNumId w:val="15"/>
  </w:num>
  <w:num w:numId="13">
    <w:abstractNumId w:val="12"/>
  </w:num>
  <w:num w:numId="14">
    <w:abstractNumId w:val="5"/>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703"/>
    <w:rsid w:val="000637D8"/>
    <w:rsid w:val="00072F0F"/>
    <w:rsid w:val="000D1D3E"/>
    <w:rsid w:val="000D4682"/>
    <w:rsid w:val="000D6BD0"/>
    <w:rsid w:val="000E6BA5"/>
    <w:rsid w:val="000E7281"/>
    <w:rsid w:val="000F582B"/>
    <w:rsid w:val="00112734"/>
    <w:rsid w:val="00124EBE"/>
    <w:rsid w:val="00151B73"/>
    <w:rsid w:val="00161292"/>
    <w:rsid w:val="001622E8"/>
    <w:rsid w:val="00167C0F"/>
    <w:rsid w:val="00191BA5"/>
    <w:rsid w:val="00197B57"/>
    <w:rsid w:val="002054B5"/>
    <w:rsid w:val="002D39B1"/>
    <w:rsid w:val="002F0578"/>
    <w:rsid w:val="002F49B3"/>
    <w:rsid w:val="00315312"/>
    <w:rsid w:val="0033022F"/>
    <w:rsid w:val="003501FF"/>
    <w:rsid w:val="00387D1C"/>
    <w:rsid w:val="003A0F9B"/>
    <w:rsid w:val="003A1EFA"/>
    <w:rsid w:val="003A21A1"/>
    <w:rsid w:val="003A491A"/>
    <w:rsid w:val="003D7D3A"/>
    <w:rsid w:val="00411FDA"/>
    <w:rsid w:val="004807EE"/>
    <w:rsid w:val="00483EB8"/>
    <w:rsid w:val="004D0969"/>
    <w:rsid w:val="004E4DB7"/>
    <w:rsid w:val="00503EE0"/>
    <w:rsid w:val="005050BD"/>
    <w:rsid w:val="005554D9"/>
    <w:rsid w:val="005700E2"/>
    <w:rsid w:val="005A5703"/>
    <w:rsid w:val="005F2B03"/>
    <w:rsid w:val="00602245"/>
    <w:rsid w:val="00604A53"/>
    <w:rsid w:val="00634940"/>
    <w:rsid w:val="00657EF7"/>
    <w:rsid w:val="006605BD"/>
    <w:rsid w:val="00661DBB"/>
    <w:rsid w:val="006C0149"/>
    <w:rsid w:val="006E3175"/>
    <w:rsid w:val="006F5B2D"/>
    <w:rsid w:val="00716B83"/>
    <w:rsid w:val="0072477A"/>
    <w:rsid w:val="00790B23"/>
    <w:rsid w:val="007D554D"/>
    <w:rsid w:val="0080068B"/>
    <w:rsid w:val="00806F2F"/>
    <w:rsid w:val="0081648C"/>
    <w:rsid w:val="008265D9"/>
    <w:rsid w:val="00843104"/>
    <w:rsid w:val="00856F5C"/>
    <w:rsid w:val="008D4619"/>
    <w:rsid w:val="00946DFB"/>
    <w:rsid w:val="00972641"/>
    <w:rsid w:val="00993352"/>
    <w:rsid w:val="00A12B94"/>
    <w:rsid w:val="00A77EC5"/>
    <w:rsid w:val="00A82001"/>
    <w:rsid w:val="00A83EB3"/>
    <w:rsid w:val="00AB2F25"/>
    <w:rsid w:val="00B2599B"/>
    <w:rsid w:val="00B52B17"/>
    <w:rsid w:val="00BA0A03"/>
    <w:rsid w:val="00BA27D4"/>
    <w:rsid w:val="00BC78F9"/>
    <w:rsid w:val="00BE22CF"/>
    <w:rsid w:val="00BF408B"/>
    <w:rsid w:val="00C011C7"/>
    <w:rsid w:val="00C426EE"/>
    <w:rsid w:val="00C62BFE"/>
    <w:rsid w:val="00C808A4"/>
    <w:rsid w:val="00C82B9F"/>
    <w:rsid w:val="00CB1A9E"/>
    <w:rsid w:val="00CD6F6D"/>
    <w:rsid w:val="00CD79FA"/>
    <w:rsid w:val="00D0234A"/>
    <w:rsid w:val="00D52152"/>
    <w:rsid w:val="00D54F46"/>
    <w:rsid w:val="00D912D3"/>
    <w:rsid w:val="00D9728A"/>
    <w:rsid w:val="00D9760A"/>
    <w:rsid w:val="00DF1920"/>
    <w:rsid w:val="00DF227D"/>
    <w:rsid w:val="00E12B3E"/>
    <w:rsid w:val="00E51C4C"/>
    <w:rsid w:val="00E56C6C"/>
    <w:rsid w:val="00EA497B"/>
    <w:rsid w:val="00EA505F"/>
    <w:rsid w:val="00ED2A07"/>
    <w:rsid w:val="00F36BFB"/>
    <w:rsid w:val="00F72F3E"/>
    <w:rsid w:val="00F81DD9"/>
    <w:rsid w:val="00F91FC1"/>
    <w:rsid w:val="00F9773A"/>
    <w:rsid w:val="00FA137C"/>
    <w:rsid w:val="00FA4ECE"/>
    <w:rsid w:val="00FD414D"/>
    <w:rsid w:val="00FF630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Pr>
      <w:lang w:val="es-MX"/>
    </w:rPr>
  </w:style>
  <w:style w:type="paragraph" w:styleId="Ttulo1">
    <w:name w:val="heading 1"/>
    <w:basedOn w:val="Normal"/>
    <w:next w:val="Normal"/>
    <w:link w:val="Ttulo1C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tulo2">
    <w:name w:val="heading 2"/>
    <w:basedOn w:val="Normal"/>
    <w:next w:val="Normal"/>
    <w:link w:val="Ttulo2Car"/>
    <w:uiPriority w:val="9"/>
    <w:unhideWhenUsed/>
    <w:qFormat/>
    <w:pPr>
      <w:keepNext/>
      <w:keepLines/>
      <w:spacing w:before="120" w:after="120" w:line="240" w:lineRule="auto"/>
      <w:outlineLvl w:val="1"/>
    </w:pPr>
    <w:rPr>
      <w:b/>
      <w:bCs/>
      <w:sz w:val="26"/>
      <w:szCs w:val="26"/>
    </w:rPr>
  </w:style>
  <w:style w:type="paragraph" w:styleId="Ttulo3">
    <w:name w:val="heading 3"/>
    <w:basedOn w:val="Normal"/>
    <w:next w:val="Normal"/>
    <w:link w:val="Ttulo3Car"/>
    <w:uiPriority w:val="9"/>
    <w:unhideWhenUsed/>
    <w:qFormat/>
    <w:pPr>
      <w:keepNext/>
      <w:keepLines/>
      <w:spacing w:before="40" w:after="0"/>
      <w:outlineLvl w:val="2"/>
    </w:pPr>
    <w:rPr>
      <w:b/>
      <w:bCs/>
      <w:i/>
      <w:iCs/>
      <w:sz w:val="24"/>
      <w:szCs w:val="24"/>
    </w:rPr>
  </w:style>
  <w:style w:type="paragraph" w:styleId="Ttulo4">
    <w:name w:val="heading 4"/>
    <w:basedOn w:val="Normal"/>
    <w:next w:val="Normal"/>
    <w:link w:val="Ttulo4C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ogotipo">
    <w:name w:val="Logotipo"/>
    <w:basedOn w:val="Normal"/>
    <w:uiPriority w:val="99"/>
    <w:semiHidden/>
    <w:unhideWhenUsed/>
    <w:pPr>
      <w:spacing w:before="600"/>
    </w:pPr>
  </w:style>
  <w:style w:type="character" w:styleId="Textodelmarcadordeposicin">
    <w:name w:val="Placeholder Text"/>
    <w:basedOn w:val="Fuentedeprrafopredeter"/>
    <w:uiPriority w:val="99"/>
    <w:semiHidden/>
    <w:rPr>
      <w:color w:val="808080"/>
    </w:rPr>
  </w:style>
  <w:style w:type="paragraph" w:styleId="Ttulo">
    <w:name w:val="Title"/>
    <w:basedOn w:val="Normal"/>
    <w:next w:val="Normal"/>
    <w:link w:val="Ttulo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tuloCar">
    <w:name w:val="Título Car"/>
    <w:basedOn w:val="Fuentedeprrafopredeter"/>
    <w:link w:val="Ttulo"/>
    <w:uiPriority w:val="10"/>
    <w:rPr>
      <w:rFonts w:asciiTheme="majorHAnsi" w:eastAsiaTheme="majorEastAsia" w:hAnsiTheme="majorHAnsi" w:cstheme="majorBidi"/>
      <w:color w:val="F24F4F" w:themeColor="accent1"/>
      <w:kern w:val="28"/>
      <w:sz w:val="96"/>
      <w:szCs w:val="96"/>
    </w:rPr>
  </w:style>
  <w:style w:type="paragraph" w:styleId="Subttulo">
    <w:name w:val="Subtitle"/>
    <w:basedOn w:val="Normal"/>
    <w:next w:val="Normal"/>
    <w:link w:val="SubttuloCar"/>
    <w:uiPriority w:val="11"/>
    <w:qFormat/>
    <w:pPr>
      <w:numPr>
        <w:ilvl w:val="1"/>
      </w:numPr>
      <w:spacing w:after="0" w:line="240" w:lineRule="auto"/>
    </w:pPr>
    <w:rPr>
      <w:sz w:val="32"/>
      <w:szCs w:val="32"/>
    </w:rPr>
  </w:style>
  <w:style w:type="character" w:customStyle="1" w:styleId="SubttuloCar">
    <w:name w:val="Subtítulo Car"/>
    <w:basedOn w:val="Fuentedeprrafopredeter"/>
    <w:link w:val="Subttulo"/>
    <w:uiPriority w:val="11"/>
    <w:rPr>
      <w:sz w:val="32"/>
      <w:szCs w:val="32"/>
    </w:rPr>
  </w:style>
  <w:style w:type="paragraph" w:styleId="Sinespaciado">
    <w:name w:val="No Spacing"/>
    <w:uiPriority w:val="1"/>
    <w:qFormat/>
    <w:pPr>
      <w:spacing w:after="0" w:line="240" w:lineRule="auto"/>
    </w:pPr>
  </w:style>
  <w:style w:type="table" w:styleId="Tablaconcuadrcula">
    <w:name w:val="Table Grid"/>
    <w:basedOn w:val="Tabla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rmacindecontacto">
    <w:name w:val="Información de contacto"/>
    <w:basedOn w:val="Sinespaciado"/>
    <w:uiPriority w:val="99"/>
    <w:qFormat/>
    <w:rPr>
      <w:color w:val="FFFFFF" w:themeColor="background1"/>
      <w:sz w:val="22"/>
      <w:szCs w:val="22"/>
    </w:rPr>
  </w:style>
  <w:style w:type="paragraph" w:customStyle="1" w:styleId="Espaciodetabla">
    <w:name w:val="Espacio de tabla"/>
    <w:basedOn w:val="Sinespaciado"/>
    <w:uiPriority w:val="99"/>
    <w:pPr>
      <w:spacing w:line="14" w:lineRule="exact"/>
    </w:p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epginaCar">
    <w:name w:val="Pie de página Car"/>
    <w:basedOn w:val="Fuentedeprrafopredeter"/>
    <w:link w:val="Piedepgina"/>
    <w:uiPriority w:val="99"/>
    <w:rPr>
      <w:rFonts w:asciiTheme="majorHAnsi" w:eastAsiaTheme="majorEastAsia" w:hAnsiTheme="majorHAnsi" w:cstheme="majorBidi"/>
      <w:caps/>
      <w:color w:val="F24F4F" w:themeColor="accent1"/>
      <w:sz w:val="16"/>
      <w:szCs w:val="16"/>
    </w:rPr>
  </w:style>
  <w:style w:type="character" w:customStyle="1" w:styleId="Ttulo1Car">
    <w:name w:val="Título 1 Car"/>
    <w:basedOn w:val="Fuentedeprrafopredeter"/>
    <w:link w:val="Ttulo1"/>
    <w:uiPriority w:val="9"/>
    <w:rPr>
      <w:rFonts w:asciiTheme="majorHAnsi" w:eastAsiaTheme="majorEastAsia" w:hAnsiTheme="majorHAnsi" w:cstheme="majorBidi"/>
      <w:color w:val="F24F4F" w:themeColor="accent1"/>
      <w:sz w:val="36"/>
      <w:szCs w:val="36"/>
    </w:rPr>
  </w:style>
  <w:style w:type="character" w:customStyle="1" w:styleId="Ttulo2Car">
    <w:name w:val="Título 2 Car"/>
    <w:basedOn w:val="Fuentedeprrafopredeter"/>
    <w:link w:val="Ttulo2"/>
    <w:uiPriority w:val="9"/>
    <w:rPr>
      <w:b/>
      <w:bCs/>
      <w:sz w:val="26"/>
      <w:szCs w:val="26"/>
    </w:rPr>
  </w:style>
  <w:style w:type="paragraph" w:styleId="TtulodeTDC">
    <w:name w:val="TOC Heading"/>
    <w:basedOn w:val="Ttulo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D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D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ipervnculo">
    <w:name w:val="Hyperlink"/>
    <w:basedOn w:val="Fuentedeprrafopredeter"/>
    <w:uiPriority w:val="99"/>
    <w:unhideWhenUsed/>
    <w:rPr>
      <w:color w:val="4C483D" w:themeColor="hyperlink"/>
      <w:u w:val="single"/>
    </w:rPr>
  </w:style>
  <w:style w:type="character" w:customStyle="1" w:styleId="Ttulo3Car">
    <w:name w:val="Título 3 Car"/>
    <w:basedOn w:val="Fuentedeprrafopredeter"/>
    <w:link w:val="Ttulo3"/>
    <w:uiPriority w:val="9"/>
    <w:rPr>
      <w:b/>
      <w:bCs/>
      <w:i/>
      <w:iCs/>
      <w:sz w:val="24"/>
      <w:szCs w:val="24"/>
    </w:rPr>
  </w:style>
  <w:style w:type="paragraph" w:customStyle="1" w:styleId="Altlogo">
    <w:name w:val="Alt. logo"/>
    <w:basedOn w:val="Normal"/>
    <w:uiPriority w:val="99"/>
    <w:unhideWhenUsed/>
    <w:pPr>
      <w:spacing w:before="720" w:line="240" w:lineRule="auto"/>
      <w:ind w:left="720"/>
    </w:pPr>
  </w:style>
  <w:style w:type="paragraph" w:customStyle="1" w:styleId="Altpiedepgina">
    <w:name w:val="Alt. pie de página"/>
    <w:basedOn w:val="Normal"/>
    <w:uiPriority w:val="99"/>
    <w:unhideWhenUsed/>
    <w:qFormat/>
    <w:pPr>
      <w:spacing w:after="0" w:line="240" w:lineRule="auto"/>
    </w:pPr>
    <w:rPr>
      <w:i/>
      <w:iCs/>
      <w:sz w:val="18"/>
      <w:szCs w:val="18"/>
    </w:rPr>
  </w:style>
  <w:style w:type="table" w:customStyle="1" w:styleId="Tabladesugerencia">
    <w:name w:val="Tabla de sugerencia"/>
    <w:basedOn w:val="Tabla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extodelasugerencia">
    <w:name w:val="Texto de la sugerencia"/>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o">
    <w:name w:val="Icono"/>
    <w:basedOn w:val="Normal"/>
    <w:uiPriority w:val="99"/>
    <w:unhideWhenUsed/>
    <w:qFormat/>
    <w:pPr>
      <w:spacing w:before="160" w:after="160" w:line="240" w:lineRule="auto"/>
      <w:jc w:val="center"/>
    </w:p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DF1010" w:themeColor="accent1" w:themeShade="BF"/>
    </w:rPr>
  </w:style>
  <w:style w:type="table" w:customStyle="1" w:styleId="Tablafinanciera">
    <w:name w:val="Tabla financiera"/>
    <w:basedOn w:val="Tabla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DC3">
    <w:name w:val="toc 3"/>
    <w:basedOn w:val="Normal"/>
    <w:next w:val="Normal"/>
    <w:autoRedefine/>
    <w:uiPriority w:val="39"/>
    <w:semiHidden/>
    <w:unhideWhenUsed/>
    <w:pPr>
      <w:spacing w:after="100"/>
      <w:ind w:left="720" w:right="3240"/>
    </w:pPr>
  </w:style>
  <w:style w:type="paragraph" w:styleId="TDC4">
    <w:name w:val="toc 4"/>
    <w:basedOn w:val="Normal"/>
    <w:next w:val="Normal"/>
    <w:autoRedefine/>
    <w:uiPriority w:val="39"/>
    <w:semiHidden/>
    <w:unhideWhenUsed/>
    <w:pPr>
      <w:spacing w:after="100"/>
      <w:ind w:left="720" w:right="3240"/>
    </w:pPr>
  </w:style>
  <w:style w:type="paragraph" w:styleId="Textodeglobo">
    <w:name w:val="Balloon Text"/>
    <w:basedOn w:val="Normal"/>
    <w:link w:val="TextodegloboCar"/>
    <w:uiPriority w:val="99"/>
    <w:semiHidden/>
    <w:unhideWhenUsed/>
    <w:rsid w:val="00D521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2152"/>
    <w:rPr>
      <w:rFonts w:ascii="Tahoma" w:hAnsi="Tahoma" w:cs="Tahoma"/>
      <w:sz w:val="16"/>
      <w:szCs w:val="16"/>
      <w:lang w:val="es-MX"/>
    </w:rPr>
  </w:style>
  <w:style w:type="paragraph" w:styleId="Prrafodelista">
    <w:name w:val="List Paragraph"/>
    <w:basedOn w:val="Normal"/>
    <w:uiPriority w:val="34"/>
    <w:qFormat/>
    <w:rsid w:val="00C426EE"/>
    <w:pPr>
      <w:spacing w:after="200" w:line="276" w:lineRule="auto"/>
      <w:ind w:left="720"/>
      <w:contextualSpacing/>
    </w:pPr>
    <w:rPr>
      <w:rFonts w:eastAsiaTheme="minorHAnsi"/>
      <w:color w:val="auto"/>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Pr>
      <w:lang w:val="es-MX"/>
    </w:rPr>
  </w:style>
  <w:style w:type="paragraph" w:styleId="Ttulo1">
    <w:name w:val="heading 1"/>
    <w:basedOn w:val="Normal"/>
    <w:next w:val="Normal"/>
    <w:link w:val="Ttulo1C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tulo2">
    <w:name w:val="heading 2"/>
    <w:basedOn w:val="Normal"/>
    <w:next w:val="Normal"/>
    <w:link w:val="Ttulo2Car"/>
    <w:uiPriority w:val="9"/>
    <w:unhideWhenUsed/>
    <w:qFormat/>
    <w:pPr>
      <w:keepNext/>
      <w:keepLines/>
      <w:spacing w:before="120" w:after="120" w:line="240" w:lineRule="auto"/>
      <w:outlineLvl w:val="1"/>
    </w:pPr>
    <w:rPr>
      <w:b/>
      <w:bCs/>
      <w:sz w:val="26"/>
      <w:szCs w:val="26"/>
    </w:rPr>
  </w:style>
  <w:style w:type="paragraph" w:styleId="Ttulo3">
    <w:name w:val="heading 3"/>
    <w:basedOn w:val="Normal"/>
    <w:next w:val="Normal"/>
    <w:link w:val="Ttulo3Car"/>
    <w:uiPriority w:val="9"/>
    <w:unhideWhenUsed/>
    <w:qFormat/>
    <w:pPr>
      <w:keepNext/>
      <w:keepLines/>
      <w:spacing w:before="40" w:after="0"/>
      <w:outlineLvl w:val="2"/>
    </w:pPr>
    <w:rPr>
      <w:b/>
      <w:bCs/>
      <w:i/>
      <w:iCs/>
      <w:sz w:val="24"/>
      <w:szCs w:val="24"/>
    </w:rPr>
  </w:style>
  <w:style w:type="paragraph" w:styleId="Ttulo4">
    <w:name w:val="heading 4"/>
    <w:basedOn w:val="Normal"/>
    <w:next w:val="Normal"/>
    <w:link w:val="Ttulo4C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ogotipo">
    <w:name w:val="Logotipo"/>
    <w:basedOn w:val="Normal"/>
    <w:uiPriority w:val="99"/>
    <w:semiHidden/>
    <w:unhideWhenUsed/>
    <w:pPr>
      <w:spacing w:before="600"/>
    </w:pPr>
  </w:style>
  <w:style w:type="character" w:styleId="Textodelmarcadordeposicin">
    <w:name w:val="Placeholder Text"/>
    <w:basedOn w:val="Fuentedeprrafopredeter"/>
    <w:uiPriority w:val="99"/>
    <w:semiHidden/>
    <w:rPr>
      <w:color w:val="808080"/>
    </w:rPr>
  </w:style>
  <w:style w:type="paragraph" w:styleId="Ttulo">
    <w:name w:val="Title"/>
    <w:basedOn w:val="Normal"/>
    <w:next w:val="Normal"/>
    <w:link w:val="Ttulo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tuloCar">
    <w:name w:val="Título Car"/>
    <w:basedOn w:val="Fuentedeprrafopredeter"/>
    <w:link w:val="Ttulo"/>
    <w:uiPriority w:val="10"/>
    <w:rPr>
      <w:rFonts w:asciiTheme="majorHAnsi" w:eastAsiaTheme="majorEastAsia" w:hAnsiTheme="majorHAnsi" w:cstheme="majorBidi"/>
      <w:color w:val="F24F4F" w:themeColor="accent1"/>
      <w:kern w:val="28"/>
      <w:sz w:val="96"/>
      <w:szCs w:val="96"/>
    </w:rPr>
  </w:style>
  <w:style w:type="paragraph" w:styleId="Subttulo">
    <w:name w:val="Subtitle"/>
    <w:basedOn w:val="Normal"/>
    <w:next w:val="Normal"/>
    <w:link w:val="SubttuloCar"/>
    <w:uiPriority w:val="11"/>
    <w:qFormat/>
    <w:pPr>
      <w:numPr>
        <w:ilvl w:val="1"/>
      </w:numPr>
      <w:spacing w:after="0" w:line="240" w:lineRule="auto"/>
    </w:pPr>
    <w:rPr>
      <w:sz w:val="32"/>
      <w:szCs w:val="32"/>
    </w:rPr>
  </w:style>
  <w:style w:type="character" w:customStyle="1" w:styleId="SubttuloCar">
    <w:name w:val="Subtítulo Car"/>
    <w:basedOn w:val="Fuentedeprrafopredeter"/>
    <w:link w:val="Subttulo"/>
    <w:uiPriority w:val="11"/>
    <w:rPr>
      <w:sz w:val="32"/>
      <w:szCs w:val="32"/>
    </w:rPr>
  </w:style>
  <w:style w:type="paragraph" w:styleId="Sinespaciado">
    <w:name w:val="No Spacing"/>
    <w:uiPriority w:val="1"/>
    <w:qFormat/>
    <w:pPr>
      <w:spacing w:after="0" w:line="240" w:lineRule="auto"/>
    </w:pPr>
  </w:style>
  <w:style w:type="table" w:styleId="Tablaconcuadrcula">
    <w:name w:val="Table Grid"/>
    <w:basedOn w:val="Tabla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rmacindecontacto">
    <w:name w:val="Información de contacto"/>
    <w:basedOn w:val="Sinespaciado"/>
    <w:uiPriority w:val="99"/>
    <w:qFormat/>
    <w:rPr>
      <w:color w:val="FFFFFF" w:themeColor="background1"/>
      <w:sz w:val="22"/>
      <w:szCs w:val="22"/>
    </w:rPr>
  </w:style>
  <w:style w:type="paragraph" w:customStyle="1" w:styleId="Espaciodetabla">
    <w:name w:val="Espacio de tabla"/>
    <w:basedOn w:val="Sinespaciado"/>
    <w:uiPriority w:val="99"/>
    <w:pPr>
      <w:spacing w:line="14" w:lineRule="exact"/>
    </w:p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epginaCar">
    <w:name w:val="Pie de página Car"/>
    <w:basedOn w:val="Fuentedeprrafopredeter"/>
    <w:link w:val="Piedepgina"/>
    <w:uiPriority w:val="99"/>
    <w:rPr>
      <w:rFonts w:asciiTheme="majorHAnsi" w:eastAsiaTheme="majorEastAsia" w:hAnsiTheme="majorHAnsi" w:cstheme="majorBidi"/>
      <w:caps/>
      <w:color w:val="F24F4F" w:themeColor="accent1"/>
      <w:sz w:val="16"/>
      <w:szCs w:val="16"/>
    </w:rPr>
  </w:style>
  <w:style w:type="character" w:customStyle="1" w:styleId="Ttulo1Car">
    <w:name w:val="Título 1 Car"/>
    <w:basedOn w:val="Fuentedeprrafopredeter"/>
    <w:link w:val="Ttulo1"/>
    <w:uiPriority w:val="9"/>
    <w:rPr>
      <w:rFonts w:asciiTheme="majorHAnsi" w:eastAsiaTheme="majorEastAsia" w:hAnsiTheme="majorHAnsi" w:cstheme="majorBidi"/>
      <w:color w:val="F24F4F" w:themeColor="accent1"/>
      <w:sz w:val="36"/>
      <w:szCs w:val="36"/>
    </w:rPr>
  </w:style>
  <w:style w:type="character" w:customStyle="1" w:styleId="Ttulo2Car">
    <w:name w:val="Título 2 Car"/>
    <w:basedOn w:val="Fuentedeprrafopredeter"/>
    <w:link w:val="Ttulo2"/>
    <w:uiPriority w:val="9"/>
    <w:rPr>
      <w:b/>
      <w:bCs/>
      <w:sz w:val="26"/>
      <w:szCs w:val="26"/>
    </w:rPr>
  </w:style>
  <w:style w:type="paragraph" w:styleId="TtulodeTDC">
    <w:name w:val="TOC Heading"/>
    <w:basedOn w:val="Ttulo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D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D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ipervnculo">
    <w:name w:val="Hyperlink"/>
    <w:basedOn w:val="Fuentedeprrafopredeter"/>
    <w:uiPriority w:val="99"/>
    <w:unhideWhenUsed/>
    <w:rPr>
      <w:color w:val="4C483D" w:themeColor="hyperlink"/>
      <w:u w:val="single"/>
    </w:rPr>
  </w:style>
  <w:style w:type="character" w:customStyle="1" w:styleId="Ttulo3Car">
    <w:name w:val="Título 3 Car"/>
    <w:basedOn w:val="Fuentedeprrafopredeter"/>
    <w:link w:val="Ttulo3"/>
    <w:uiPriority w:val="9"/>
    <w:rPr>
      <w:b/>
      <w:bCs/>
      <w:i/>
      <w:iCs/>
      <w:sz w:val="24"/>
      <w:szCs w:val="24"/>
    </w:rPr>
  </w:style>
  <w:style w:type="paragraph" w:customStyle="1" w:styleId="Altlogo">
    <w:name w:val="Alt. logo"/>
    <w:basedOn w:val="Normal"/>
    <w:uiPriority w:val="99"/>
    <w:unhideWhenUsed/>
    <w:pPr>
      <w:spacing w:before="720" w:line="240" w:lineRule="auto"/>
      <w:ind w:left="720"/>
    </w:pPr>
  </w:style>
  <w:style w:type="paragraph" w:customStyle="1" w:styleId="Altpiedepgina">
    <w:name w:val="Alt. pie de página"/>
    <w:basedOn w:val="Normal"/>
    <w:uiPriority w:val="99"/>
    <w:unhideWhenUsed/>
    <w:qFormat/>
    <w:pPr>
      <w:spacing w:after="0" w:line="240" w:lineRule="auto"/>
    </w:pPr>
    <w:rPr>
      <w:i/>
      <w:iCs/>
      <w:sz w:val="18"/>
      <w:szCs w:val="18"/>
    </w:rPr>
  </w:style>
  <w:style w:type="table" w:customStyle="1" w:styleId="Tabladesugerencia">
    <w:name w:val="Tabla de sugerencia"/>
    <w:basedOn w:val="Tabla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extodelasugerencia">
    <w:name w:val="Texto de la sugerencia"/>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o">
    <w:name w:val="Icono"/>
    <w:basedOn w:val="Normal"/>
    <w:uiPriority w:val="99"/>
    <w:unhideWhenUsed/>
    <w:qFormat/>
    <w:pPr>
      <w:spacing w:before="160" w:after="160" w:line="240" w:lineRule="auto"/>
      <w:jc w:val="center"/>
    </w:p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DF1010" w:themeColor="accent1" w:themeShade="BF"/>
    </w:rPr>
  </w:style>
  <w:style w:type="table" w:customStyle="1" w:styleId="Tablafinanciera">
    <w:name w:val="Tabla financiera"/>
    <w:basedOn w:val="Tabla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DC3">
    <w:name w:val="toc 3"/>
    <w:basedOn w:val="Normal"/>
    <w:next w:val="Normal"/>
    <w:autoRedefine/>
    <w:uiPriority w:val="39"/>
    <w:semiHidden/>
    <w:unhideWhenUsed/>
    <w:pPr>
      <w:spacing w:after="100"/>
      <w:ind w:left="720" w:right="3240"/>
    </w:pPr>
  </w:style>
  <w:style w:type="paragraph" w:styleId="TDC4">
    <w:name w:val="toc 4"/>
    <w:basedOn w:val="Normal"/>
    <w:next w:val="Normal"/>
    <w:autoRedefine/>
    <w:uiPriority w:val="39"/>
    <w:semiHidden/>
    <w:unhideWhenUsed/>
    <w:pPr>
      <w:spacing w:after="100"/>
      <w:ind w:left="720" w:right="3240"/>
    </w:pPr>
  </w:style>
  <w:style w:type="paragraph" w:styleId="Textodeglobo">
    <w:name w:val="Balloon Text"/>
    <w:basedOn w:val="Normal"/>
    <w:link w:val="TextodegloboCar"/>
    <w:uiPriority w:val="99"/>
    <w:semiHidden/>
    <w:unhideWhenUsed/>
    <w:rsid w:val="00D521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2152"/>
    <w:rPr>
      <w:rFonts w:ascii="Tahoma" w:hAnsi="Tahoma" w:cs="Tahoma"/>
      <w:sz w:val="16"/>
      <w:szCs w:val="16"/>
      <w:lang w:val="es-MX"/>
    </w:rPr>
  </w:style>
  <w:style w:type="paragraph" w:styleId="Prrafodelista">
    <w:name w:val="List Paragraph"/>
    <w:basedOn w:val="Normal"/>
    <w:uiPriority w:val="34"/>
    <w:qFormat/>
    <w:rsid w:val="00C426EE"/>
    <w:pPr>
      <w:spacing w:after="200" w:line="276" w:lineRule="auto"/>
      <w:ind w:left="720"/>
      <w:contextualSpacing/>
    </w:pPr>
    <w:rPr>
      <w:rFonts w:eastAsiaTheme="minorHAnsi"/>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71374848">
      <w:bodyDiv w:val="1"/>
      <w:marLeft w:val="0"/>
      <w:marRight w:val="0"/>
      <w:marTop w:val="0"/>
      <w:marBottom w:val="0"/>
      <w:divBdr>
        <w:top w:val="none" w:sz="0" w:space="0" w:color="auto"/>
        <w:left w:val="none" w:sz="0" w:space="0" w:color="auto"/>
        <w:bottom w:val="none" w:sz="0" w:space="0" w:color="auto"/>
        <w:right w:val="none" w:sz="0" w:space="0" w:color="auto"/>
      </w:divBdr>
      <w:divsChild>
        <w:div w:id="56057591">
          <w:marLeft w:val="0"/>
          <w:marRight w:val="0"/>
          <w:marTop w:val="0"/>
          <w:marBottom w:val="0"/>
          <w:divBdr>
            <w:top w:val="none" w:sz="0" w:space="0" w:color="auto"/>
            <w:left w:val="none" w:sz="0" w:space="0" w:color="auto"/>
            <w:bottom w:val="none" w:sz="0" w:space="0" w:color="auto"/>
            <w:right w:val="none" w:sz="0" w:space="0" w:color="auto"/>
          </w:divBdr>
          <w:divsChild>
            <w:div w:id="1448574911">
              <w:marLeft w:val="0"/>
              <w:marRight w:val="600"/>
              <w:marTop w:val="0"/>
              <w:marBottom w:val="0"/>
              <w:divBdr>
                <w:top w:val="none" w:sz="0" w:space="0" w:color="auto"/>
                <w:left w:val="none" w:sz="0" w:space="0" w:color="auto"/>
                <w:bottom w:val="none" w:sz="0" w:space="0" w:color="auto"/>
                <w:right w:val="none" w:sz="0" w:space="0" w:color="auto"/>
              </w:divBdr>
              <w:divsChild>
                <w:div w:id="211842866">
                  <w:marLeft w:val="0"/>
                  <w:marRight w:val="0"/>
                  <w:marTop w:val="0"/>
                  <w:marBottom w:val="0"/>
                  <w:divBdr>
                    <w:top w:val="none" w:sz="0" w:space="0" w:color="auto"/>
                    <w:left w:val="none" w:sz="0" w:space="0" w:color="auto"/>
                    <w:bottom w:val="none" w:sz="0" w:space="0" w:color="auto"/>
                    <w:right w:val="none" w:sz="0" w:space="0" w:color="auto"/>
                  </w:divBdr>
                  <w:divsChild>
                    <w:div w:id="147289744">
                      <w:marLeft w:val="0"/>
                      <w:marRight w:val="0"/>
                      <w:marTop w:val="0"/>
                      <w:marBottom w:val="0"/>
                      <w:divBdr>
                        <w:top w:val="none" w:sz="0" w:space="0" w:color="auto"/>
                        <w:left w:val="none" w:sz="0" w:space="0" w:color="auto"/>
                        <w:bottom w:val="none" w:sz="0" w:space="0" w:color="auto"/>
                        <w:right w:val="none" w:sz="0" w:space="0" w:color="auto"/>
                      </w:divBdr>
                      <w:divsChild>
                        <w:div w:id="77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886954">
      <w:bodyDiv w:val="1"/>
      <w:marLeft w:val="0"/>
      <w:marRight w:val="0"/>
      <w:marTop w:val="0"/>
      <w:marBottom w:val="0"/>
      <w:divBdr>
        <w:top w:val="none" w:sz="0" w:space="0" w:color="auto"/>
        <w:left w:val="none" w:sz="0" w:space="0" w:color="auto"/>
        <w:bottom w:val="none" w:sz="0" w:space="0" w:color="auto"/>
        <w:right w:val="none" w:sz="0" w:space="0" w:color="auto"/>
      </w:divBdr>
      <w:divsChild>
        <w:div w:id="1028989967">
          <w:marLeft w:val="0"/>
          <w:marRight w:val="0"/>
          <w:marTop w:val="0"/>
          <w:marBottom w:val="0"/>
          <w:divBdr>
            <w:top w:val="none" w:sz="0" w:space="0" w:color="auto"/>
            <w:left w:val="none" w:sz="0" w:space="0" w:color="auto"/>
            <w:bottom w:val="none" w:sz="0" w:space="0" w:color="auto"/>
            <w:right w:val="none" w:sz="0" w:space="0" w:color="auto"/>
          </w:divBdr>
          <w:divsChild>
            <w:div w:id="1046684055">
              <w:marLeft w:val="0"/>
              <w:marRight w:val="0"/>
              <w:marTop w:val="0"/>
              <w:marBottom w:val="0"/>
              <w:divBdr>
                <w:top w:val="none" w:sz="0" w:space="0" w:color="auto"/>
                <w:left w:val="none" w:sz="0" w:space="0" w:color="auto"/>
                <w:bottom w:val="none" w:sz="0" w:space="0" w:color="auto"/>
                <w:right w:val="none" w:sz="0" w:space="0" w:color="auto"/>
              </w:divBdr>
              <w:divsChild>
                <w:div w:id="1943224419">
                  <w:marLeft w:val="0"/>
                  <w:marRight w:val="0"/>
                  <w:marTop w:val="0"/>
                  <w:marBottom w:val="0"/>
                  <w:divBdr>
                    <w:top w:val="none" w:sz="0" w:space="0" w:color="auto"/>
                    <w:left w:val="none" w:sz="0" w:space="0" w:color="auto"/>
                    <w:bottom w:val="none" w:sz="0" w:space="0" w:color="auto"/>
                    <w:right w:val="none" w:sz="0" w:space="0" w:color="auto"/>
                  </w:divBdr>
                  <w:divsChild>
                    <w:div w:id="1610313208">
                      <w:marLeft w:val="0"/>
                      <w:marRight w:val="0"/>
                      <w:marTop w:val="0"/>
                      <w:marBottom w:val="0"/>
                      <w:divBdr>
                        <w:top w:val="none" w:sz="0" w:space="0" w:color="auto"/>
                        <w:left w:val="none" w:sz="0" w:space="0" w:color="auto"/>
                        <w:bottom w:val="none" w:sz="0" w:space="0" w:color="auto"/>
                        <w:right w:val="none" w:sz="0" w:space="0" w:color="auto"/>
                      </w:divBdr>
                      <w:divsChild>
                        <w:div w:id="987242114">
                          <w:marLeft w:val="0"/>
                          <w:marRight w:val="0"/>
                          <w:marTop w:val="0"/>
                          <w:marBottom w:val="0"/>
                          <w:divBdr>
                            <w:top w:val="none" w:sz="0" w:space="0" w:color="auto"/>
                            <w:left w:val="none" w:sz="0" w:space="0" w:color="auto"/>
                            <w:bottom w:val="none" w:sz="0" w:space="0" w:color="auto"/>
                            <w:right w:val="none" w:sz="0" w:space="0" w:color="auto"/>
                          </w:divBdr>
                          <w:divsChild>
                            <w:div w:id="1670865717">
                              <w:marLeft w:val="0"/>
                              <w:marRight w:val="0"/>
                              <w:marTop w:val="0"/>
                              <w:marBottom w:val="0"/>
                              <w:divBdr>
                                <w:top w:val="none" w:sz="0" w:space="0" w:color="auto"/>
                                <w:left w:val="none" w:sz="0" w:space="0" w:color="auto"/>
                                <w:bottom w:val="none" w:sz="0" w:space="0" w:color="auto"/>
                                <w:right w:val="none" w:sz="0" w:space="0" w:color="auto"/>
                              </w:divBdr>
                              <w:divsChild>
                                <w:div w:id="1792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hyperlink" Target="mailto:david.grez@gmail.com" TargetMode="Externa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jpeg"/><Relationship Id="rId29" Type="http://schemas.openxmlformats.org/officeDocument/2006/relationships/image" Target="media/image14.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footer" Target="footer5.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oria\AppData\Roaming\Microsoft\Plantillas\Plan%20de%20negocios%20(dise&#241;o%20roj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Alumnos: Castillo Covarrubias Christian Yamil</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2756E0DA-5094-41DA-8995-FAC3C1344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 negocios (diseño rojo).dotx</Template>
  <TotalTime>1609</TotalTime>
  <Pages>29</Pages>
  <Words>3794</Words>
  <Characters>20868</Characters>
  <Application>Microsoft Office Word</Application>
  <DocSecurity>0</DocSecurity>
  <Lines>173</Lines>
  <Paragraphs>49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36</vt:i4>
      </vt:variant>
    </vt:vector>
  </HeadingPairs>
  <TitlesOfParts>
    <vt:vector size="39" baseType="lpstr">
      <vt:lpstr>Gestión de Proyectos</vt:lpstr>
      <vt:lpstr/>
      <vt:lpstr/>
      <vt:lpstr>Executive Summary</vt:lpstr>
      <vt:lpstr>    Highlights</vt:lpstr>
      <vt:lpstr>    Objectives</vt:lpstr>
      <vt:lpstr>    Mission Statement</vt:lpstr>
      <vt:lpstr>    Keys to Success</vt:lpstr>
      <vt:lpstr>Description of Business</vt:lpstr>
      <vt:lpstr>    Company Ownership/Legal Entity</vt:lpstr>
      <vt:lpstr>    Location</vt:lpstr>
      <vt:lpstr>    Interior</vt:lpstr>
      <vt:lpstr>    Hours of Operation</vt:lpstr>
      <vt:lpstr>    Products and Services</vt:lpstr>
      <vt:lpstr>    Suppliers</vt:lpstr>
      <vt:lpstr>    Service</vt:lpstr>
      <vt:lpstr>    Manufacturing</vt:lpstr>
      <vt:lpstr>    Management</vt:lpstr>
      <vt:lpstr>    Financial Management</vt:lpstr>
      <vt:lpstr>    Start-Up/Acquisition Summary</vt:lpstr>
      <vt:lpstr>Marketing</vt:lpstr>
      <vt:lpstr>    Market Analysis</vt:lpstr>
      <vt:lpstr>    Market Segmentation</vt:lpstr>
      <vt:lpstr>    Competition</vt:lpstr>
      <vt:lpstr>    Pricing</vt:lpstr>
      <vt:lpstr>        Advertising and Promotion</vt:lpstr>
      <vt:lpstr>        Strategy and Implementation</vt:lpstr>
      <vt:lpstr>Appendix</vt:lpstr>
      <vt:lpstr>    Start-Up Expenses</vt:lpstr>
      <vt:lpstr>    Determining Start-Up Capital</vt:lpstr>
      <vt:lpstr>    Cash Flow</vt:lpstr>
      <vt:lpstr>    Income Projection Statement</vt:lpstr>
      <vt:lpstr>    Profit and Loss Statement</vt:lpstr>
      <vt:lpstr>        Profit and Loss, Budget vs. Actual: (&lt;[Starting Month, Year]&gt;—&lt;[Ending Month, Ye</vt:lpstr>
      <vt:lpstr>    Balance Sheet</vt:lpstr>
      <vt:lpstr>    Sales Forecast</vt:lpstr>
      <vt:lpstr>    Milestones</vt:lpstr>
      <vt:lpstr>    Break-Even Analysis</vt:lpstr>
      <vt:lpstr>    Miscellaneous Documents</vt:lpstr>
    </vt:vector>
  </TitlesOfParts>
  <Company/>
  <LinksUpToDate>false</LinksUpToDate>
  <CharactersWithSpaces>24613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Proyectos</dc:title>
  <dc:subject>Catedrático: Norma Laura Salazar Viveros</dc:subject>
  <dc:creator>Onoria Grez Grez</dc:creator>
  <cp:lastModifiedBy>Christian</cp:lastModifiedBy>
  <cp:revision>33</cp:revision>
  <cp:lastPrinted>2013-05-20T16:41:00Z</cp:lastPrinted>
  <dcterms:created xsi:type="dcterms:W3CDTF">2013-05-17T18:13:00Z</dcterms:created>
  <dcterms:modified xsi:type="dcterms:W3CDTF">2013-05-20T16:42:00Z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